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DCF9" w14:textId="77777777" w:rsidR="00FF77CA" w:rsidRDefault="00FF77CA" w:rsidP="0039084B">
      <w:pPr>
        <w:pStyle w:val="Title"/>
        <w:rPr>
          <w:lang w:val="pt-BR"/>
        </w:rPr>
      </w:pPr>
      <w:r>
        <w:rPr>
          <w:lang w:val="pt-BR"/>
        </w:rPr>
        <w:t>Algoritmos e Estruturas de Dados II</w:t>
      </w:r>
    </w:p>
    <w:p w14:paraId="5A266F2B" w14:textId="054DFA06" w:rsidR="00EC49FE" w:rsidRPr="009A2E3B" w:rsidRDefault="00FF77CA" w:rsidP="0039084B">
      <w:pPr>
        <w:pStyle w:val="Title"/>
        <w:rPr>
          <w:lang w:val="pt-BR"/>
        </w:rPr>
      </w:pPr>
      <w:r>
        <w:rPr>
          <w:lang w:val="pt-BR"/>
        </w:rPr>
        <w:t>Trabalho 1</w:t>
      </w:r>
      <w:r w:rsidR="009A2E3B">
        <w:rPr>
          <w:lang w:val="pt-BR"/>
        </w:rPr>
        <w:t xml:space="preserve"> (Os Macaquinhos)</w:t>
      </w:r>
    </w:p>
    <w:p w14:paraId="0F839C37" w14:textId="6C8B77FD" w:rsidR="00EC49FE" w:rsidRPr="0039084B" w:rsidRDefault="00FF77CA" w:rsidP="0039084B">
      <w:pPr>
        <w:pStyle w:val="Author"/>
        <w:rPr>
          <w:lang w:val="pt-BR"/>
        </w:rPr>
      </w:pPr>
      <w:r>
        <w:rPr>
          <w:lang w:val="pt-BR"/>
        </w:rPr>
        <w:t xml:space="preserve">Lara Alves Kunrath Padilha, Leonardo Garcia Forquim Bertinatto </w:t>
      </w:r>
    </w:p>
    <w:p w14:paraId="470CAA6B" w14:textId="77777777" w:rsidR="00EC49FE" w:rsidRPr="003C25DE" w:rsidRDefault="009A2E3B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PUCRS</w:t>
      </w:r>
    </w:p>
    <w:p w14:paraId="37DC1DD3" w14:textId="77777777" w:rsidR="00EC49FE" w:rsidRPr="009A2E3B" w:rsidRDefault="00EC49FE" w:rsidP="00EE70EF">
      <w:pPr>
        <w:pStyle w:val="Heading1"/>
        <w:rPr>
          <w:lang w:val="pt-BR"/>
        </w:rPr>
      </w:pPr>
      <w:r w:rsidRPr="009A2E3B">
        <w:rPr>
          <w:lang w:val="pt-BR"/>
        </w:rPr>
        <w:t xml:space="preserve">1. </w:t>
      </w:r>
      <w:r w:rsidR="009A2E3B" w:rsidRPr="009A2E3B">
        <w:rPr>
          <w:lang w:val="pt-BR"/>
        </w:rPr>
        <w:t>Introdução</w:t>
      </w:r>
    </w:p>
    <w:p w14:paraId="424782F2" w14:textId="1DE78616" w:rsidR="00DE310C" w:rsidRDefault="00885552" w:rsidP="00885552">
      <w:pPr>
        <w:pStyle w:val="Heading1"/>
        <w:jc w:val="both"/>
        <w:rPr>
          <w:b w:val="0"/>
          <w:kern w:val="0"/>
          <w:sz w:val="24"/>
          <w:lang w:val="pt-BR"/>
        </w:rPr>
      </w:pPr>
      <w:r>
        <w:rPr>
          <w:b w:val="0"/>
          <w:kern w:val="0"/>
          <w:sz w:val="24"/>
          <w:lang w:val="pt-BR"/>
        </w:rPr>
        <w:tab/>
      </w:r>
      <w:r w:rsidR="00DE310C">
        <w:rPr>
          <w:b w:val="0"/>
          <w:kern w:val="0"/>
          <w:sz w:val="24"/>
          <w:lang w:val="pt-BR"/>
        </w:rPr>
        <w:t>U</w:t>
      </w:r>
      <w:r w:rsidR="00834ECC">
        <w:rPr>
          <w:b w:val="0"/>
          <w:kern w:val="0"/>
          <w:sz w:val="24"/>
          <w:lang w:val="pt-BR"/>
        </w:rPr>
        <w:t xml:space="preserve">m </w:t>
      </w:r>
      <w:r w:rsidR="002E1905">
        <w:rPr>
          <w:b w:val="0"/>
          <w:kern w:val="0"/>
          <w:sz w:val="24"/>
          <w:lang w:val="pt-BR"/>
        </w:rPr>
        <w:t xml:space="preserve">antropólogo e explorador passou um tempo estudando um grupo de macaquinhos, e descobriu que eles possuem um jogo de troca de cocos com pedrinhas dentro, </w:t>
      </w:r>
      <w:r w:rsidR="004D080D">
        <w:rPr>
          <w:b w:val="0"/>
          <w:kern w:val="0"/>
          <w:sz w:val="24"/>
          <w:lang w:val="pt-BR"/>
        </w:rPr>
        <w:t xml:space="preserve">em que o vencedor terá uma semana de tratamentos especiais dentro do grupo. A partir disso, esse antropólogo passou </w:t>
      </w:r>
      <w:r w:rsidR="00B43318">
        <w:rPr>
          <w:b w:val="0"/>
          <w:kern w:val="0"/>
          <w:sz w:val="24"/>
          <w:lang w:val="pt-BR"/>
        </w:rPr>
        <w:t xml:space="preserve">juntar informações a respeito das </w:t>
      </w:r>
      <w:r w:rsidR="009315D9">
        <w:rPr>
          <w:b w:val="0"/>
          <w:kern w:val="0"/>
          <w:sz w:val="24"/>
          <w:lang w:val="pt-BR"/>
        </w:rPr>
        <w:t>partidas do jogo, mas as vezes</w:t>
      </w:r>
      <w:r w:rsidR="002A2957">
        <w:rPr>
          <w:b w:val="0"/>
          <w:kern w:val="0"/>
          <w:sz w:val="24"/>
          <w:lang w:val="pt-BR"/>
        </w:rPr>
        <w:t>, por serem muitas informações</w:t>
      </w:r>
      <w:r w:rsidR="00E43558">
        <w:rPr>
          <w:b w:val="0"/>
          <w:kern w:val="0"/>
          <w:sz w:val="24"/>
          <w:lang w:val="pt-BR"/>
        </w:rPr>
        <w:t xml:space="preserve">, </w:t>
      </w:r>
      <w:r w:rsidR="001A0736">
        <w:rPr>
          <w:b w:val="0"/>
          <w:kern w:val="0"/>
          <w:sz w:val="24"/>
          <w:lang w:val="pt-BR"/>
        </w:rPr>
        <w:t xml:space="preserve">ele não sabia prever o macaquinho vencedor ou até mesmo desistia de seguir com a pesquisa sobre o comportamento desse grupo de macaquinhos. </w:t>
      </w:r>
      <w:r w:rsidR="00AA5812">
        <w:rPr>
          <w:b w:val="0"/>
          <w:kern w:val="0"/>
          <w:sz w:val="24"/>
          <w:lang w:val="pt-BR"/>
        </w:rPr>
        <w:t>Então nos foi pedido um simulador de jogada, que fosse capaz de ler as informações sobre uma partida e a partir disso</w:t>
      </w:r>
      <w:r>
        <w:rPr>
          <w:b w:val="0"/>
          <w:kern w:val="0"/>
          <w:sz w:val="24"/>
          <w:lang w:val="pt-BR"/>
        </w:rPr>
        <w:t xml:space="preserve"> prever qual seria o macaquinho vencedor.</w:t>
      </w:r>
    </w:p>
    <w:p w14:paraId="10CC790F" w14:textId="5F7FBB76" w:rsidR="00EC49FE" w:rsidRPr="009A2E3B" w:rsidRDefault="00EC49FE" w:rsidP="00603861">
      <w:pPr>
        <w:pStyle w:val="Heading1"/>
        <w:rPr>
          <w:lang w:val="pt-BR"/>
        </w:rPr>
      </w:pPr>
      <w:r w:rsidRPr="009A2E3B">
        <w:rPr>
          <w:lang w:val="pt-BR"/>
        </w:rPr>
        <w:t xml:space="preserve">2. </w:t>
      </w:r>
      <w:r w:rsidR="009A2E3B" w:rsidRPr="009A2E3B">
        <w:rPr>
          <w:lang w:val="pt-BR"/>
        </w:rPr>
        <w:t>O problema</w:t>
      </w:r>
    </w:p>
    <w:p w14:paraId="0F4CDD23" w14:textId="636D2BC2" w:rsidR="00556B9F" w:rsidRDefault="00D73B54">
      <w:pPr>
        <w:rPr>
          <w:lang w:val="pt-BR"/>
        </w:rPr>
      </w:pPr>
      <w:r>
        <w:rPr>
          <w:lang w:val="pt-BR"/>
        </w:rPr>
        <w:tab/>
      </w:r>
      <w:r w:rsidR="00AC15C2">
        <w:rPr>
          <w:lang w:val="pt-BR"/>
        </w:rPr>
        <w:t>A partir da história do antropólogo, nosso</w:t>
      </w:r>
      <w:r>
        <w:rPr>
          <w:lang w:val="pt-BR"/>
        </w:rPr>
        <w:t>s problemas eram os seguintes:</w:t>
      </w:r>
    </w:p>
    <w:p w14:paraId="73B712BB" w14:textId="52DEB2AB" w:rsidR="00D73B54" w:rsidRDefault="00D73B54">
      <w:pPr>
        <w:rPr>
          <w:lang w:val="pt-BR"/>
        </w:rPr>
      </w:pPr>
      <w:r>
        <w:rPr>
          <w:lang w:val="pt-BR"/>
        </w:rPr>
        <w:t>- Ler arquivos grandes com diferentes informações</w:t>
      </w:r>
      <w:r w:rsidR="00A02FAB">
        <w:rPr>
          <w:lang w:val="pt-BR"/>
        </w:rPr>
        <w:t>;</w:t>
      </w:r>
    </w:p>
    <w:p w14:paraId="1A95E86E" w14:textId="7820291F" w:rsidR="00D73B54" w:rsidRDefault="00D73B54">
      <w:pPr>
        <w:rPr>
          <w:lang w:val="pt-BR"/>
        </w:rPr>
      </w:pPr>
      <w:r>
        <w:rPr>
          <w:lang w:val="pt-BR"/>
        </w:rPr>
        <w:t>- Gerenciar essas informações</w:t>
      </w:r>
      <w:r w:rsidR="00A02FAB">
        <w:rPr>
          <w:lang w:val="pt-BR"/>
        </w:rPr>
        <w:t>;</w:t>
      </w:r>
    </w:p>
    <w:p w14:paraId="794C6F4E" w14:textId="04D6927C" w:rsidR="00D73B54" w:rsidRPr="009A2E3B" w:rsidRDefault="00D73B54">
      <w:pPr>
        <w:rPr>
          <w:lang w:val="pt-BR"/>
        </w:rPr>
      </w:pPr>
      <w:r>
        <w:rPr>
          <w:lang w:val="pt-BR"/>
        </w:rPr>
        <w:t xml:space="preserve">- </w:t>
      </w:r>
      <w:r w:rsidR="00A02FAB">
        <w:rPr>
          <w:lang w:val="pt-BR"/>
        </w:rPr>
        <w:t>Calcular o vencedor do jogo.</w:t>
      </w:r>
    </w:p>
    <w:p w14:paraId="12CC5365" w14:textId="2CEC071D" w:rsidR="00EC49FE" w:rsidRPr="009A2E3B" w:rsidRDefault="00603861" w:rsidP="00603861">
      <w:pPr>
        <w:pStyle w:val="Heading1"/>
        <w:rPr>
          <w:lang w:val="pt-BR"/>
        </w:rPr>
      </w:pPr>
      <w:r w:rsidRPr="009A2E3B">
        <w:rPr>
          <w:lang w:val="pt-BR"/>
        </w:rPr>
        <w:t>3</w:t>
      </w:r>
      <w:r w:rsidR="00EC49FE" w:rsidRPr="009A2E3B">
        <w:rPr>
          <w:lang w:val="pt-BR"/>
        </w:rPr>
        <w:t xml:space="preserve">. </w:t>
      </w:r>
      <w:r w:rsidR="009A2E3B" w:rsidRPr="009A2E3B">
        <w:rPr>
          <w:lang w:val="pt-BR"/>
        </w:rPr>
        <w:t>Processo de solu</w:t>
      </w:r>
      <w:r w:rsidR="00FF77CA">
        <w:rPr>
          <w:lang w:val="pt-BR"/>
        </w:rPr>
        <w:t>ção</w:t>
      </w:r>
    </w:p>
    <w:p w14:paraId="1EE8F8B0" w14:textId="7BDCB211" w:rsidR="00AF267F" w:rsidRDefault="00AF267F" w:rsidP="0755F7B7">
      <w:pPr>
        <w:rPr>
          <w:lang w:val="pt-BR"/>
        </w:rPr>
      </w:pPr>
      <w:r>
        <w:rPr>
          <w:lang w:val="pt-BR"/>
        </w:rPr>
        <w:tab/>
        <w:t xml:space="preserve">O processo de solução inicial </w:t>
      </w:r>
      <w:r w:rsidR="00712437">
        <w:rPr>
          <w:lang w:val="pt-BR"/>
        </w:rPr>
        <w:t xml:space="preserve">possuía diferentes ArrayLists que armazenavam todas as informações fornecidas nos casos de </w:t>
      </w:r>
      <w:r w:rsidR="00206FC2">
        <w:rPr>
          <w:lang w:val="pt-BR"/>
        </w:rPr>
        <w:t xml:space="preserve">teste, mas ao final disso vimos que o código acabava demorando muito tempo para concluir a execução, podendo levar horas. </w:t>
      </w:r>
      <w:r w:rsidR="00FF3F42">
        <w:rPr>
          <w:lang w:val="pt-BR"/>
        </w:rPr>
        <w:t xml:space="preserve">Com isso, se tornou um quesito para nós </w:t>
      </w:r>
      <w:r w:rsidR="00AA7647">
        <w:rPr>
          <w:lang w:val="pt-BR"/>
        </w:rPr>
        <w:t xml:space="preserve">melhorar a eficiência do código, visando </w:t>
      </w:r>
      <w:r w:rsidR="00A33C7A">
        <w:rPr>
          <w:lang w:val="pt-BR"/>
        </w:rPr>
        <w:t>economizar o tempo do antropólogo ao tentar simular um jogo</w:t>
      </w:r>
      <w:r w:rsidR="00C442B2">
        <w:rPr>
          <w:lang w:val="pt-BR"/>
        </w:rPr>
        <w:t>.</w:t>
      </w:r>
    </w:p>
    <w:p w14:paraId="5F10BB88" w14:textId="611EF791" w:rsidR="1A5B53E8" w:rsidRDefault="00C442B2" w:rsidP="0755F7B7">
      <w:pPr>
        <w:rPr>
          <w:lang w:val="pt-BR"/>
        </w:rPr>
      </w:pPr>
      <w:r>
        <w:rPr>
          <w:lang w:val="pt-BR"/>
        </w:rPr>
        <w:t>Para isso, optamos por diminuir a quantidade de informação que es</w:t>
      </w:r>
      <w:r w:rsidR="00A679AE">
        <w:rPr>
          <w:lang w:val="pt-BR"/>
        </w:rPr>
        <w:t>t</w:t>
      </w:r>
      <w:r>
        <w:rPr>
          <w:lang w:val="pt-BR"/>
        </w:rPr>
        <w:t>ávamos</w:t>
      </w:r>
      <w:r w:rsidR="00B45495">
        <w:rPr>
          <w:lang w:val="pt-BR"/>
        </w:rPr>
        <w:t xml:space="preserve"> salvando</w:t>
      </w:r>
      <w:r w:rsidR="00400BD5">
        <w:rPr>
          <w:lang w:val="pt-BR"/>
        </w:rPr>
        <w:t>, e levamos em consideração apenas o</w:t>
      </w:r>
      <w:r w:rsidR="00430127">
        <w:rPr>
          <w:lang w:val="pt-BR"/>
        </w:rPr>
        <w:t xml:space="preserve"> número de rodadas pedido</w:t>
      </w:r>
      <w:r w:rsidR="008373B6">
        <w:rPr>
          <w:lang w:val="pt-BR"/>
        </w:rPr>
        <w:t xml:space="preserve"> (salvo </w:t>
      </w:r>
      <w:r w:rsidR="007B79C1">
        <w:rPr>
          <w:lang w:val="pt-BR"/>
        </w:rPr>
        <w:t>como contador de partidas)</w:t>
      </w:r>
      <w:r w:rsidR="00430127">
        <w:rPr>
          <w:lang w:val="pt-BR"/>
        </w:rPr>
        <w:t>,</w:t>
      </w:r>
      <w:r w:rsidR="00DD084B">
        <w:rPr>
          <w:lang w:val="pt-BR"/>
        </w:rPr>
        <w:t xml:space="preserve"> o</w:t>
      </w:r>
      <w:r w:rsidR="00400BD5">
        <w:rPr>
          <w:lang w:val="pt-BR"/>
        </w:rPr>
        <w:t xml:space="preserve"> número de cocos pares e impares de cada macacos </w:t>
      </w:r>
      <w:r w:rsidR="0055409D">
        <w:rPr>
          <w:lang w:val="pt-BR"/>
        </w:rPr>
        <w:t>e quais eram os destinatários dos respectivos cocos</w:t>
      </w:r>
      <w:r w:rsidR="008702EB">
        <w:rPr>
          <w:lang w:val="pt-BR"/>
        </w:rPr>
        <w:t>,</w:t>
      </w:r>
      <w:r w:rsidR="00430127">
        <w:rPr>
          <w:lang w:val="pt-BR"/>
        </w:rPr>
        <w:t xml:space="preserve"> </w:t>
      </w:r>
      <w:r w:rsidR="007B79C1">
        <w:rPr>
          <w:lang w:val="pt-BR"/>
        </w:rPr>
        <w:t xml:space="preserve">estes últimos foram salvos em diferentes </w:t>
      </w:r>
      <w:r w:rsidR="00207457">
        <w:rPr>
          <w:lang w:val="pt-BR"/>
        </w:rPr>
        <w:t>vetores</w:t>
      </w:r>
      <w:r w:rsidR="007D46E2">
        <w:rPr>
          <w:lang w:val="pt-BR"/>
        </w:rPr>
        <w:t xml:space="preserve"> na classe “Jogo”. </w:t>
      </w:r>
      <w:r w:rsidR="00BB205E">
        <w:rPr>
          <w:lang w:val="pt-BR"/>
        </w:rPr>
        <w:t xml:space="preserve"> Então, tratamos apenas de relaciona</w:t>
      </w:r>
      <w:r w:rsidR="00870959">
        <w:rPr>
          <w:lang w:val="pt-BR"/>
        </w:rPr>
        <w:t>r os cocos de um macaquinho com o seus respectivos destinatários pares e impares</w:t>
      </w:r>
      <w:r w:rsidR="00005740">
        <w:rPr>
          <w:lang w:val="pt-BR"/>
        </w:rPr>
        <w:t>, o tratamento foi realizado na classe “Macaquinho”.</w:t>
      </w:r>
    </w:p>
    <w:p w14:paraId="69DC65FA" w14:textId="656E8F6C" w:rsidR="00DD47DF" w:rsidRDefault="00DD47DF" w:rsidP="0755F7B7">
      <w:pPr>
        <w:rPr>
          <w:lang w:val="pt-BR"/>
        </w:rPr>
      </w:pPr>
      <w:r>
        <w:rPr>
          <w:lang w:val="pt-BR"/>
        </w:rPr>
        <w:t>Agora para descobrimos o vencedor, foi feita uma variação da estrutura de busca Bubble Sort, para que encontrássemos o índice do macaco vencedor salvo n</w:t>
      </w:r>
      <w:r w:rsidR="004154B3">
        <w:rPr>
          <w:lang w:val="pt-BR"/>
        </w:rPr>
        <w:t>o ArrayList de macaquinhos, comparando a quantidade de cocos entre eles</w:t>
      </w:r>
      <w:r w:rsidR="00DA7986">
        <w:rPr>
          <w:lang w:val="pt-BR"/>
        </w:rPr>
        <w:t>.</w:t>
      </w:r>
    </w:p>
    <w:p w14:paraId="5970174B" w14:textId="64D33C22" w:rsidR="00765B34" w:rsidRPr="00765B34" w:rsidRDefault="00005740" w:rsidP="00765B34">
      <w:pPr>
        <w:rPr>
          <w:lang w:val="pt-BR"/>
        </w:rPr>
      </w:pPr>
      <w:r>
        <w:rPr>
          <w:lang w:val="pt-BR"/>
        </w:rPr>
        <w:tab/>
        <w:t>Por fim, p</w:t>
      </w:r>
      <w:r w:rsidR="001875C0">
        <w:rPr>
          <w:lang w:val="pt-BR"/>
        </w:rPr>
        <w:t xml:space="preserve">ara obtermos uma análise mais profunda </w:t>
      </w:r>
      <w:r w:rsidR="002B28E9">
        <w:rPr>
          <w:lang w:val="pt-BR"/>
        </w:rPr>
        <w:t>dos algoritmos utilizados</w:t>
      </w:r>
      <w:r w:rsidR="00765B34">
        <w:rPr>
          <w:lang w:val="pt-BR"/>
        </w:rPr>
        <w:t xml:space="preserve">, foi adicionado um contador de tempo, visando saber o tempo de execução de cada caso de </w:t>
      </w:r>
      <w:r w:rsidR="00765B34">
        <w:rPr>
          <w:lang w:val="pt-BR"/>
        </w:rPr>
        <w:lastRenderedPageBreak/>
        <w:t>teste fornecido</w:t>
      </w:r>
      <w:r w:rsidR="00EB4839">
        <w:rPr>
          <w:lang w:val="pt-BR"/>
        </w:rPr>
        <w:t xml:space="preserve"> </w:t>
      </w:r>
      <w:r w:rsidR="00DD5F51">
        <w:rPr>
          <w:lang w:val="pt-BR"/>
        </w:rPr>
        <w:t>de acordo com os diferentes algoritmos que estávamos testando, afim de tentar otimizar o máximo possível o tempo de execução</w:t>
      </w:r>
    </w:p>
    <w:p w14:paraId="2148CE08" w14:textId="1D73E2DB" w:rsidR="00EC49FE" w:rsidRPr="009A2E3B" w:rsidRDefault="00603861" w:rsidP="00603861">
      <w:pPr>
        <w:pStyle w:val="Heading1"/>
        <w:rPr>
          <w:lang w:val="pt-BR"/>
        </w:rPr>
      </w:pPr>
      <w:r w:rsidRPr="009A2E3B">
        <w:rPr>
          <w:lang w:val="pt-BR"/>
        </w:rPr>
        <w:t>4</w:t>
      </w:r>
      <w:r w:rsidR="00EC49FE" w:rsidRPr="009A2E3B">
        <w:rPr>
          <w:lang w:val="pt-BR"/>
        </w:rPr>
        <w:t xml:space="preserve">. </w:t>
      </w:r>
      <w:r w:rsidR="009A2E3B">
        <w:rPr>
          <w:lang w:val="pt-BR"/>
        </w:rPr>
        <w:t>Evidências de que o problema foi resolvido</w:t>
      </w:r>
    </w:p>
    <w:p w14:paraId="0114DD0E" w14:textId="27C8EDB2" w:rsidR="00EC49FE" w:rsidRDefault="00960147">
      <w:pPr>
        <w:rPr>
          <w:lang w:val="pt-BR"/>
        </w:rPr>
      </w:pPr>
      <w:r>
        <w:rPr>
          <w:lang w:val="pt-BR"/>
        </w:rPr>
        <w:t>Os resultados esperados eram os seguintes:</w:t>
      </w:r>
    </w:p>
    <w:p w14:paraId="4B7E58A6" w14:textId="7CD284FF" w:rsidR="00960147" w:rsidRPr="00960147" w:rsidRDefault="009F0933" w:rsidP="00960147">
      <w:pPr>
        <w:rPr>
          <w:lang w:val="pt-BR"/>
        </w:rPr>
      </w:pPr>
      <w:r>
        <w:rPr>
          <w:lang w:val="pt-BR"/>
        </w:rPr>
        <w:t xml:space="preserve">Com </w:t>
      </w:r>
      <w:r w:rsidR="00960147" w:rsidRPr="00960147">
        <w:rPr>
          <w:lang w:val="pt-BR"/>
        </w:rPr>
        <w:t>50</w:t>
      </w:r>
      <w:r>
        <w:rPr>
          <w:lang w:val="pt-BR"/>
        </w:rPr>
        <w:t xml:space="preserve"> macacos | macaco vencedor é o </w:t>
      </w:r>
      <w:r w:rsidR="00960147" w:rsidRPr="00960147">
        <w:rPr>
          <w:lang w:val="pt-BR"/>
        </w:rPr>
        <w:tab/>
        <w:t xml:space="preserve">14 com 1847 </w:t>
      </w:r>
      <w:r w:rsidR="00960147">
        <w:rPr>
          <w:lang w:val="pt-BR"/>
        </w:rPr>
        <w:t>cocos</w:t>
      </w:r>
    </w:p>
    <w:p w14:paraId="491BA8C7" w14:textId="6CC8B198" w:rsidR="00960147" w:rsidRPr="00960147" w:rsidRDefault="009F0933" w:rsidP="00960147">
      <w:pPr>
        <w:rPr>
          <w:lang w:val="pt-BR"/>
        </w:rPr>
      </w:pPr>
      <w:r>
        <w:rPr>
          <w:lang w:val="pt-BR"/>
        </w:rPr>
        <w:t xml:space="preserve">Com </w:t>
      </w:r>
      <w:r w:rsidR="00960147" w:rsidRPr="00960147">
        <w:rPr>
          <w:lang w:val="pt-BR"/>
        </w:rPr>
        <w:t>100</w:t>
      </w:r>
      <w:r w:rsidR="00960147" w:rsidRPr="00960147">
        <w:rPr>
          <w:lang w:val="pt-BR"/>
        </w:rPr>
        <w:tab/>
      </w:r>
      <w:r>
        <w:rPr>
          <w:lang w:val="pt-BR"/>
        </w:rPr>
        <w:t xml:space="preserve"> macacos | macaco vencedor é o </w:t>
      </w:r>
      <w:r w:rsidR="00960147" w:rsidRPr="00960147">
        <w:rPr>
          <w:lang w:val="pt-BR"/>
        </w:rPr>
        <w:t>88 com 16327</w:t>
      </w:r>
      <w:r w:rsidR="00960147">
        <w:rPr>
          <w:lang w:val="pt-BR"/>
        </w:rPr>
        <w:t xml:space="preserve"> cocos</w:t>
      </w:r>
    </w:p>
    <w:p w14:paraId="4526B747" w14:textId="6A5200CA" w:rsidR="00960147" w:rsidRPr="00960147" w:rsidRDefault="009F0933" w:rsidP="00960147">
      <w:pPr>
        <w:rPr>
          <w:lang w:val="pt-BR"/>
        </w:rPr>
      </w:pPr>
      <w:r>
        <w:rPr>
          <w:lang w:val="pt-BR"/>
        </w:rPr>
        <w:t xml:space="preserve">Com </w:t>
      </w:r>
      <w:r w:rsidR="00960147" w:rsidRPr="00960147">
        <w:rPr>
          <w:lang w:val="pt-BR"/>
        </w:rPr>
        <w:t>200</w:t>
      </w:r>
      <w:r>
        <w:rPr>
          <w:lang w:val="pt-BR"/>
        </w:rPr>
        <w:t xml:space="preserve"> macacos |</w:t>
      </w:r>
      <w:r w:rsidR="00960147" w:rsidRPr="00960147">
        <w:rPr>
          <w:lang w:val="pt-BR"/>
        </w:rPr>
        <w:tab/>
        <w:t xml:space="preserve"> </w:t>
      </w:r>
      <w:r>
        <w:rPr>
          <w:lang w:val="pt-BR"/>
        </w:rPr>
        <w:t xml:space="preserve">macaco vencedor é o </w:t>
      </w:r>
      <w:r w:rsidR="00960147" w:rsidRPr="00960147">
        <w:rPr>
          <w:lang w:val="pt-BR"/>
        </w:rPr>
        <w:t>9 com 17043</w:t>
      </w:r>
      <w:r w:rsidR="00960147">
        <w:rPr>
          <w:lang w:val="pt-BR"/>
        </w:rPr>
        <w:t xml:space="preserve"> cocos</w:t>
      </w:r>
    </w:p>
    <w:p w14:paraId="79520897" w14:textId="6437CCEF" w:rsidR="00960147" w:rsidRPr="00960147" w:rsidRDefault="009F0933" w:rsidP="00960147">
      <w:pPr>
        <w:rPr>
          <w:lang w:val="pt-BR"/>
        </w:rPr>
      </w:pPr>
      <w:r>
        <w:rPr>
          <w:lang w:val="pt-BR"/>
        </w:rPr>
        <w:t xml:space="preserve">Com </w:t>
      </w:r>
      <w:r w:rsidR="00960147" w:rsidRPr="00960147">
        <w:rPr>
          <w:lang w:val="pt-BR"/>
        </w:rPr>
        <w:t>400</w:t>
      </w:r>
      <w:r>
        <w:rPr>
          <w:lang w:val="pt-BR"/>
        </w:rPr>
        <w:t xml:space="preserve"> macacos | </w:t>
      </w:r>
      <w:r w:rsidR="00960147" w:rsidRPr="00960147">
        <w:rPr>
          <w:lang w:val="pt-BR"/>
        </w:rPr>
        <w:tab/>
      </w:r>
      <w:r>
        <w:rPr>
          <w:lang w:val="pt-BR"/>
        </w:rPr>
        <w:t xml:space="preserve">macaco vencedor é o </w:t>
      </w:r>
      <w:r w:rsidR="00960147" w:rsidRPr="00960147">
        <w:rPr>
          <w:lang w:val="pt-BR"/>
        </w:rPr>
        <w:t>109 com 402270</w:t>
      </w:r>
      <w:r w:rsidR="00960147">
        <w:rPr>
          <w:lang w:val="pt-BR"/>
        </w:rPr>
        <w:t xml:space="preserve"> cocos</w:t>
      </w:r>
    </w:p>
    <w:p w14:paraId="5B2074FA" w14:textId="17E0059F" w:rsidR="00960147" w:rsidRPr="00960147" w:rsidRDefault="009F0933" w:rsidP="00960147">
      <w:pPr>
        <w:rPr>
          <w:lang w:val="pt-BR"/>
        </w:rPr>
      </w:pPr>
      <w:r>
        <w:rPr>
          <w:lang w:val="pt-BR"/>
        </w:rPr>
        <w:t xml:space="preserve">Com </w:t>
      </w:r>
      <w:r w:rsidR="00960147" w:rsidRPr="00960147">
        <w:rPr>
          <w:lang w:val="pt-BR"/>
        </w:rPr>
        <w:t>600</w:t>
      </w:r>
      <w:r>
        <w:rPr>
          <w:lang w:val="pt-BR"/>
        </w:rPr>
        <w:t xml:space="preserve"> macacos |</w:t>
      </w:r>
      <w:r w:rsidR="00960147" w:rsidRPr="00960147">
        <w:rPr>
          <w:lang w:val="pt-BR"/>
        </w:rPr>
        <w:t xml:space="preserve"> </w:t>
      </w:r>
      <w:r>
        <w:rPr>
          <w:lang w:val="pt-BR"/>
        </w:rPr>
        <w:t>macaco vencedor é o</w:t>
      </w:r>
      <w:r w:rsidR="00960147" w:rsidRPr="00960147">
        <w:rPr>
          <w:lang w:val="pt-BR"/>
        </w:rPr>
        <w:tab/>
      </w:r>
      <w:r>
        <w:rPr>
          <w:lang w:val="pt-BR"/>
        </w:rPr>
        <w:t xml:space="preserve"> </w:t>
      </w:r>
      <w:r w:rsidR="00960147" w:rsidRPr="00960147">
        <w:rPr>
          <w:lang w:val="pt-BR"/>
        </w:rPr>
        <w:t xml:space="preserve">49 com 307830 </w:t>
      </w:r>
      <w:r w:rsidR="00960147">
        <w:rPr>
          <w:lang w:val="pt-BR"/>
        </w:rPr>
        <w:t>cocos</w:t>
      </w:r>
    </w:p>
    <w:p w14:paraId="073478DC" w14:textId="31040027" w:rsidR="00960147" w:rsidRPr="00960147" w:rsidRDefault="009F0933" w:rsidP="00960147">
      <w:pPr>
        <w:rPr>
          <w:lang w:val="pt-BR"/>
        </w:rPr>
      </w:pPr>
      <w:r>
        <w:rPr>
          <w:lang w:val="pt-BR"/>
        </w:rPr>
        <w:t xml:space="preserve">Com </w:t>
      </w:r>
      <w:r w:rsidR="00960147" w:rsidRPr="00960147">
        <w:rPr>
          <w:lang w:val="pt-BR"/>
        </w:rPr>
        <w:t>800</w:t>
      </w:r>
      <w:r w:rsidR="00960147" w:rsidRPr="00960147">
        <w:rPr>
          <w:lang w:val="pt-BR"/>
        </w:rPr>
        <w:tab/>
      </w:r>
      <w:r>
        <w:rPr>
          <w:lang w:val="pt-BR"/>
        </w:rPr>
        <w:t xml:space="preserve"> macacos | macaco vencedor é o </w:t>
      </w:r>
      <w:r w:rsidR="00960147" w:rsidRPr="00960147">
        <w:rPr>
          <w:lang w:val="pt-BR"/>
        </w:rPr>
        <w:t xml:space="preserve">33 com 626323 </w:t>
      </w:r>
      <w:r w:rsidR="00960147">
        <w:rPr>
          <w:lang w:val="pt-BR"/>
        </w:rPr>
        <w:t>cocos</w:t>
      </w:r>
    </w:p>
    <w:p w14:paraId="4FAED7EA" w14:textId="4D0B34F5" w:rsidR="00960147" w:rsidRDefault="009F0933" w:rsidP="00960147">
      <w:pPr>
        <w:rPr>
          <w:lang w:val="pt-BR"/>
        </w:rPr>
      </w:pPr>
      <w:r>
        <w:rPr>
          <w:lang w:val="pt-BR"/>
        </w:rPr>
        <w:t xml:space="preserve">Com </w:t>
      </w:r>
      <w:r w:rsidR="00960147" w:rsidRPr="00960147">
        <w:rPr>
          <w:lang w:val="pt-BR"/>
        </w:rPr>
        <w:t>1000</w:t>
      </w:r>
      <w:r>
        <w:rPr>
          <w:lang w:val="pt-BR"/>
        </w:rPr>
        <w:t xml:space="preserve"> macacos |</w:t>
      </w:r>
      <w:r w:rsidR="00960147" w:rsidRPr="00960147">
        <w:rPr>
          <w:lang w:val="pt-BR"/>
        </w:rPr>
        <w:tab/>
        <w:t xml:space="preserve"> </w:t>
      </w:r>
      <w:r>
        <w:rPr>
          <w:lang w:val="pt-BR"/>
        </w:rPr>
        <w:t xml:space="preserve">macaco vencedor é o </w:t>
      </w:r>
      <w:r w:rsidR="00960147" w:rsidRPr="00960147">
        <w:rPr>
          <w:lang w:val="pt-BR"/>
        </w:rPr>
        <w:t>77 com 333394</w:t>
      </w:r>
      <w:r w:rsidR="00960147">
        <w:rPr>
          <w:lang w:val="pt-BR"/>
        </w:rPr>
        <w:t xml:space="preserve"> cocos</w:t>
      </w:r>
    </w:p>
    <w:p w14:paraId="788A1216" w14:textId="17A8BBB9" w:rsidR="00B57221" w:rsidRDefault="00CE35D8" w:rsidP="00960147">
      <w:pPr>
        <w:rPr>
          <w:lang w:val="pt-BR"/>
        </w:rPr>
      </w:pPr>
      <w:r>
        <w:rPr>
          <w:lang w:val="pt-BR"/>
        </w:rPr>
        <w:t xml:space="preserve">Com 2000 macacos | macaco vencedor é o </w:t>
      </w:r>
      <w:r w:rsidR="00637504">
        <w:rPr>
          <w:lang w:val="pt-BR"/>
        </w:rPr>
        <w:t>539</w:t>
      </w:r>
      <w:r w:rsidR="00397D09">
        <w:rPr>
          <w:lang w:val="pt-BR"/>
        </w:rPr>
        <w:t xml:space="preserve"> com 4844003 </w:t>
      </w:r>
      <w:r w:rsidR="00F80B21">
        <w:rPr>
          <w:lang w:val="pt-BR"/>
        </w:rPr>
        <w:t>cocos</w:t>
      </w:r>
    </w:p>
    <w:p w14:paraId="5DF422BC" w14:textId="4D9C12BB" w:rsidR="00B57221" w:rsidRDefault="00B57221" w:rsidP="00960147">
      <w:pPr>
        <w:rPr>
          <w:lang w:val="pt-BR"/>
        </w:rPr>
      </w:pPr>
      <w:r>
        <w:rPr>
          <w:lang w:val="pt-BR"/>
        </w:rPr>
        <w:t>Os resultados obtidos foram os seguintes:</w:t>
      </w:r>
    </w:p>
    <w:p w14:paraId="572A4EDC" w14:textId="06036717" w:rsidR="004F7428" w:rsidRPr="00AC08A5" w:rsidRDefault="00AC08A5" w:rsidP="00960147">
      <w:pPr>
        <w:rPr>
          <w:b/>
          <w:bCs/>
          <w:lang w:val="pt-BR"/>
        </w:rPr>
      </w:pPr>
      <w:r>
        <w:rPr>
          <w:b/>
          <w:bCs/>
          <w:lang w:val="pt-BR"/>
        </w:rPr>
        <w:t>Caso de teste 1</w:t>
      </w:r>
    </w:p>
    <w:p w14:paraId="6795CBB3" w14:textId="26FEFA56" w:rsidR="00AC08A5" w:rsidRDefault="004F7428" w:rsidP="00960147">
      <w:pPr>
        <w:rPr>
          <w:noProof/>
          <w:lang w:val="pt-BR"/>
        </w:rPr>
      </w:pPr>
      <w:r w:rsidRPr="004F7428">
        <w:rPr>
          <w:noProof/>
          <w:lang w:val="pt-BR"/>
        </w:rPr>
        <w:pict w14:anchorId="04E26C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25.7pt;height:84.15pt;visibility:visible;mso-wrap-style:square">
            <v:imagedata r:id="rId7" o:title=""/>
          </v:shape>
        </w:pict>
      </w:r>
    </w:p>
    <w:p w14:paraId="3F2D37B4" w14:textId="31261082" w:rsidR="00AC08A5" w:rsidRDefault="00DA001D" w:rsidP="00960147">
      <w:pPr>
        <w:rPr>
          <w:b/>
          <w:bCs/>
          <w:noProof/>
          <w:lang w:val="pt-BR"/>
        </w:rPr>
      </w:pPr>
      <w:r>
        <w:rPr>
          <w:b/>
          <w:bCs/>
          <w:noProof/>
          <w:lang w:val="pt-BR"/>
        </w:rPr>
        <w:t>Caso de teste 2</w:t>
      </w:r>
    </w:p>
    <w:p w14:paraId="24BB5B4E" w14:textId="60D012C7" w:rsidR="00262976" w:rsidRDefault="00000000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pict w14:anchorId="1E39E808">
          <v:shape id="_x0000_i1043" type="#_x0000_t75" style="width:425.25pt;height:95.4pt;visibility:visible">
            <v:imagedata r:id="rId8" o:title=""/>
          </v:shape>
        </w:pict>
      </w:r>
    </w:p>
    <w:p w14:paraId="22704B4D" w14:textId="4137C120" w:rsidR="00262976" w:rsidRDefault="005E2A98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t>Caso de teste 3</w:t>
      </w:r>
    </w:p>
    <w:p w14:paraId="6A71B61C" w14:textId="67E54014" w:rsidR="005E2A98" w:rsidRDefault="00000000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pict w14:anchorId="616D6EBB">
          <v:shape id="_x0000_i1044" type="#_x0000_t75" style="width:424.8pt;height:86.4pt;visibility:visible">
            <v:imagedata r:id="rId9" o:title=""/>
          </v:shape>
        </w:pict>
      </w:r>
    </w:p>
    <w:p w14:paraId="0D5332B8" w14:textId="10FD0098" w:rsidR="00897769" w:rsidRDefault="00D8629A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t xml:space="preserve">Caso de </w:t>
      </w:r>
      <w:r w:rsidR="00A66D92">
        <w:rPr>
          <w:b/>
          <w:noProof/>
          <w:lang w:val="pt-BR"/>
        </w:rPr>
        <w:t>teste 4</w:t>
      </w:r>
    </w:p>
    <w:p w14:paraId="5C166176" w14:textId="742CF24F" w:rsidR="00A66D92" w:rsidRDefault="00000000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lastRenderedPageBreak/>
        <w:pict w14:anchorId="4A8EEF4D">
          <v:shape id="_x0000_i1045" type="#_x0000_t75" style="width:424.8pt;height:84.15pt;visibility:visible">
            <v:imagedata r:id="rId10" o:title=""/>
          </v:shape>
        </w:pict>
      </w:r>
    </w:p>
    <w:p w14:paraId="147D6BCE" w14:textId="7ED758A3" w:rsidR="00E53818" w:rsidRDefault="00E53818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t>Caso de teste 5</w:t>
      </w:r>
    </w:p>
    <w:p w14:paraId="3FDE77D4" w14:textId="1CEE192D" w:rsidR="00E53818" w:rsidRDefault="00000000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pict w14:anchorId="66BCB30A">
          <v:shape id="_x0000_i1046" type="#_x0000_t75" style="width:425.25pt;height:84.15pt;visibility:visible">
            <v:imagedata r:id="rId11" o:title=""/>
          </v:shape>
        </w:pict>
      </w:r>
    </w:p>
    <w:p w14:paraId="7CED015A" w14:textId="28D5168A" w:rsidR="0090796D" w:rsidRDefault="0090796D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t>Caso de teste 6</w:t>
      </w:r>
    </w:p>
    <w:p w14:paraId="35CF0E7E" w14:textId="67CB1D38" w:rsidR="0090796D" w:rsidRDefault="00000000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pict w14:anchorId="0CA0B2D0">
          <v:shape id="_x0000_i1047" type="#_x0000_t75" style="width:425.25pt;height:89.1pt;visibility:visible">
            <v:imagedata r:id="rId12" o:title=""/>
          </v:shape>
        </w:pict>
      </w:r>
    </w:p>
    <w:p w14:paraId="2F8E9FFD" w14:textId="05F4857E" w:rsidR="00C01EDA" w:rsidRDefault="00C01EDA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t>Caso de teste 7</w:t>
      </w:r>
    </w:p>
    <w:p w14:paraId="1E856261" w14:textId="08ADC057" w:rsidR="002466AC" w:rsidRDefault="00000000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pict w14:anchorId="72EB337B">
          <v:shape id="_x0000_i1048" type="#_x0000_t75" style="width:425.25pt;height:86.85pt;visibility:visible">
            <v:imagedata r:id="rId13" o:title=""/>
          </v:shape>
        </w:pict>
      </w:r>
    </w:p>
    <w:p w14:paraId="1E892A72" w14:textId="0722FA9E" w:rsidR="002466AC" w:rsidRDefault="002466AC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t xml:space="preserve">Caso de teste </w:t>
      </w:r>
      <w:r w:rsidR="007B3C93">
        <w:rPr>
          <w:b/>
          <w:noProof/>
          <w:lang w:val="pt-BR"/>
        </w:rPr>
        <w:t>8</w:t>
      </w:r>
    </w:p>
    <w:p w14:paraId="55FE35D8" w14:textId="2B193F52" w:rsidR="00CB586A" w:rsidRPr="00E53818" w:rsidRDefault="00000000" w:rsidP="00960147">
      <w:pPr>
        <w:rPr>
          <w:b/>
          <w:lang w:val="pt-BR"/>
        </w:rPr>
      </w:pPr>
      <w:r>
        <w:rPr>
          <w:b/>
          <w:lang w:val="pt-BR"/>
        </w:rPr>
        <w:pict w14:anchorId="3CC9BD54">
          <v:shape id="_x0000_i1049" type="#_x0000_t75" style="width:424.8pt;height:94.05pt;mso-position-horizontal-relative:char;mso-position-vertical-relative:line">
            <v:imagedata r:id="rId14" o:title=""/>
          </v:shape>
        </w:pict>
      </w:r>
    </w:p>
    <w:p w14:paraId="187114E4" w14:textId="141A5130" w:rsidR="00EC49FE" w:rsidRPr="006908C7" w:rsidRDefault="00603861" w:rsidP="00603861">
      <w:pPr>
        <w:pStyle w:val="Heading1"/>
        <w:rPr>
          <w:lang w:val="pt-BR"/>
        </w:rPr>
      </w:pPr>
      <w:r w:rsidRPr="006908C7">
        <w:rPr>
          <w:lang w:val="pt-BR"/>
        </w:rPr>
        <w:t>5</w:t>
      </w:r>
      <w:r w:rsidR="00EC49FE" w:rsidRPr="006908C7">
        <w:rPr>
          <w:lang w:val="pt-BR"/>
        </w:rPr>
        <w:t xml:space="preserve">. </w:t>
      </w:r>
      <w:r w:rsidR="009A2E3B" w:rsidRPr="006908C7">
        <w:rPr>
          <w:lang w:val="pt-BR"/>
        </w:rPr>
        <w:t>Conclu</w:t>
      </w:r>
      <w:r w:rsidR="00960147" w:rsidRPr="006908C7">
        <w:rPr>
          <w:lang w:val="pt-BR"/>
        </w:rPr>
        <w:t>são</w:t>
      </w:r>
    </w:p>
    <w:p w14:paraId="09801D6D" w14:textId="01E1A090" w:rsidR="002469A4" w:rsidRDefault="008A04BD" w:rsidP="00644207">
      <w:pPr>
        <w:pStyle w:val="Reference"/>
        <w:spacing w:before="0"/>
        <w:ind w:left="0" w:firstLine="0"/>
        <w:rPr>
          <w:lang w:val="pt-BR"/>
        </w:rPr>
      </w:pPr>
      <w:r>
        <w:rPr>
          <w:lang w:val="pt-BR"/>
        </w:rPr>
        <w:tab/>
      </w:r>
      <w:r w:rsidR="00FB654C">
        <w:rPr>
          <w:lang w:val="pt-BR"/>
        </w:rPr>
        <w:t xml:space="preserve">Na resolução do problema proposto, nos deparamos primeiramente com a definição de como iríamos armazenar </w:t>
      </w:r>
      <w:r w:rsidR="0056268D">
        <w:rPr>
          <w:lang w:val="pt-BR"/>
        </w:rPr>
        <w:t xml:space="preserve">as informações e fazer com que elas estivessem ligadas ao componente principal </w:t>
      </w:r>
      <w:r w:rsidR="0084483C">
        <w:rPr>
          <w:lang w:val="pt-BR"/>
        </w:rPr>
        <w:t xml:space="preserve">que é o macaquinho. </w:t>
      </w:r>
      <w:r w:rsidR="2901CA43" w:rsidRPr="0DE3ADC0">
        <w:rPr>
          <w:lang w:val="pt-BR"/>
        </w:rPr>
        <w:t xml:space="preserve">Para </w:t>
      </w:r>
      <w:r w:rsidR="06F907F2" w:rsidRPr="0DE3ADC0">
        <w:rPr>
          <w:lang w:val="pt-BR"/>
        </w:rPr>
        <w:t xml:space="preserve">isso, foram utilizadas estruturas de </w:t>
      </w:r>
      <w:r w:rsidR="06F907F2" w:rsidRPr="2D28E544">
        <w:rPr>
          <w:lang w:val="pt-BR"/>
        </w:rPr>
        <w:t xml:space="preserve">dados </w:t>
      </w:r>
      <w:r w:rsidR="0145CECE" w:rsidRPr="410E13DF">
        <w:rPr>
          <w:lang w:val="pt-BR"/>
        </w:rPr>
        <w:t>ArrayList e vetores.</w:t>
      </w:r>
      <w:r w:rsidR="0145CECE" w:rsidRPr="3D9213A6">
        <w:rPr>
          <w:lang w:val="pt-BR"/>
        </w:rPr>
        <w:t xml:space="preserve"> </w:t>
      </w:r>
      <w:r w:rsidR="00356E4D">
        <w:rPr>
          <w:lang w:val="pt-BR"/>
        </w:rPr>
        <w:t xml:space="preserve">A construção do código é simples, mas </w:t>
      </w:r>
      <w:r w:rsidR="00666DBE">
        <w:rPr>
          <w:lang w:val="pt-BR"/>
        </w:rPr>
        <w:t xml:space="preserve">descobrimos que diferentes formas de resolver o problema podem afetar </w:t>
      </w:r>
      <w:r w:rsidR="00D115F5">
        <w:rPr>
          <w:lang w:val="pt-BR"/>
        </w:rPr>
        <w:t>a eficiência d</w:t>
      </w:r>
      <w:r w:rsidR="0018155A">
        <w:rPr>
          <w:lang w:val="pt-BR"/>
        </w:rPr>
        <w:t>a execução, podendo levar horas para executar casos de teste muito grandes, a partir disso nos focamos em otimizar a execução para todos os casos de teste</w:t>
      </w:r>
      <w:r w:rsidR="00E645B4">
        <w:rPr>
          <w:lang w:val="pt-BR"/>
        </w:rPr>
        <w:t xml:space="preserve">, </w:t>
      </w:r>
      <w:r w:rsidR="00B01CA5">
        <w:rPr>
          <w:lang w:val="pt-BR"/>
        </w:rPr>
        <w:t xml:space="preserve">e descobrimos que </w:t>
      </w:r>
      <w:r w:rsidR="00B01CA5">
        <w:rPr>
          <w:lang w:val="pt-BR"/>
        </w:rPr>
        <w:lastRenderedPageBreak/>
        <w:t xml:space="preserve">não era preciso salvar todas as informações como, quantidade de macaquinhos, quantidade de cocos de cada macaquinho, quantidade de pedrinha de cada macaquinho, etc, </w:t>
      </w:r>
      <w:r w:rsidR="004A345E">
        <w:rPr>
          <w:lang w:val="pt-BR"/>
        </w:rPr>
        <w:t>ao invés disso, salvamos apenas a quantidade</w:t>
      </w:r>
      <w:r w:rsidR="00177F03">
        <w:rPr>
          <w:lang w:val="pt-BR"/>
        </w:rPr>
        <w:t xml:space="preserve"> cocos impares e pares, e qual o destinatário de cada um, diminuindo assim a quantidade de informações que precisavam ser processadas e </w:t>
      </w:r>
      <w:r w:rsidR="00EC6010">
        <w:rPr>
          <w:lang w:val="pt-BR"/>
        </w:rPr>
        <w:t xml:space="preserve">calculadas, otimizando </w:t>
      </w:r>
      <w:r w:rsidR="00A10F4B">
        <w:rPr>
          <w:lang w:val="pt-BR"/>
        </w:rPr>
        <w:t xml:space="preserve">o tempo de execução. </w:t>
      </w:r>
    </w:p>
    <w:p w14:paraId="75759DA8" w14:textId="2072B94E" w:rsidR="008A2F49" w:rsidRPr="006908C7" w:rsidRDefault="00D50562" w:rsidP="00644207">
      <w:pPr>
        <w:pStyle w:val="Reference"/>
        <w:spacing w:before="0"/>
        <w:ind w:left="0" w:firstLine="0"/>
        <w:rPr>
          <w:lang w:val="pt-BR"/>
        </w:rPr>
      </w:pPr>
      <w:r>
        <w:rPr>
          <w:lang w:val="pt-BR"/>
        </w:rPr>
        <w:tab/>
      </w:r>
      <w:r w:rsidR="008A2F49">
        <w:rPr>
          <w:lang w:val="pt-BR"/>
        </w:rPr>
        <w:t xml:space="preserve">Por fim, </w:t>
      </w:r>
      <w:r w:rsidR="00A978FE">
        <w:rPr>
          <w:lang w:val="pt-BR"/>
        </w:rPr>
        <w:t xml:space="preserve">mesmo que a construção da atividade fosse simples, serviu para pensarmos em diferentes formas de melhorar um código, mesmo que </w:t>
      </w:r>
      <w:r w:rsidR="000B7D13">
        <w:rPr>
          <w:lang w:val="pt-BR"/>
        </w:rPr>
        <w:t>o quesito eficiência não seja avaliado</w:t>
      </w:r>
      <w:r w:rsidR="00BE1AF0">
        <w:rPr>
          <w:lang w:val="pt-BR"/>
        </w:rPr>
        <w:t xml:space="preserve">, nos </w:t>
      </w:r>
      <w:r w:rsidR="004D4260">
        <w:rPr>
          <w:lang w:val="pt-BR"/>
        </w:rPr>
        <w:t>sentimos desafiados a entregar algo melhor que o pedido.</w:t>
      </w:r>
    </w:p>
    <w:sectPr w:rsidR="008A2F49" w:rsidRPr="006908C7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2B75" w14:textId="77777777" w:rsidR="00AC6778" w:rsidRDefault="00AC6778">
      <w:r>
        <w:separator/>
      </w:r>
    </w:p>
  </w:endnote>
  <w:endnote w:type="continuationSeparator" w:id="0">
    <w:p w14:paraId="70921503" w14:textId="77777777" w:rsidR="00AC6778" w:rsidRDefault="00AC6778">
      <w:r>
        <w:continuationSeparator/>
      </w:r>
    </w:p>
  </w:endnote>
  <w:endnote w:type="continuationNotice" w:id="1">
    <w:p w14:paraId="52CACF3D" w14:textId="77777777" w:rsidR="00AC6778" w:rsidRDefault="00AC6778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684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8765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F93A" w14:textId="77777777" w:rsidR="00AC6778" w:rsidRDefault="00AC6778">
      <w:r>
        <w:separator/>
      </w:r>
    </w:p>
  </w:footnote>
  <w:footnote w:type="continuationSeparator" w:id="0">
    <w:p w14:paraId="39079627" w14:textId="77777777" w:rsidR="00AC6778" w:rsidRDefault="00AC6778">
      <w:r>
        <w:continuationSeparator/>
      </w:r>
    </w:p>
  </w:footnote>
  <w:footnote w:type="continuationNotice" w:id="1">
    <w:p w14:paraId="7F4A6D2D" w14:textId="77777777" w:rsidR="00AC6778" w:rsidRDefault="00AC6778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2D63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1B87F194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494B8099" w14:textId="77777777" w:rsidR="0092301E" w:rsidRPr="00CE35D8" w:rsidRDefault="0092301E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738C5" w14:textId="77777777" w:rsidR="0092301E" w:rsidRDefault="0092301E">
    <w:pPr>
      <w:framePr w:wrap="around" w:vAnchor="text" w:hAnchor="margin" w:xAlign="inside" w:y="1"/>
    </w:pPr>
  </w:p>
  <w:p w14:paraId="1FE994A4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453714220">
    <w:abstractNumId w:val="11"/>
  </w:num>
  <w:num w:numId="2" w16cid:durableId="1366950900">
    <w:abstractNumId w:val="14"/>
  </w:num>
  <w:num w:numId="3" w16cid:durableId="1550803065">
    <w:abstractNumId w:val="15"/>
  </w:num>
  <w:num w:numId="4" w16cid:durableId="1258752074">
    <w:abstractNumId w:val="16"/>
  </w:num>
  <w:num w:numId="5" w16cid:durableId="609512031">
    <w:abstractNumId w:val="10"/>
  </w:num>
  <w:num w:numId="6" w16cid:durableId="2119330151">
    <w:abstractNumId w:val="18"/>
  </w:num>
  <w:num w:numId="7" w16cid:durableId="1959295245">
    <w:abstractNumId w:val="13"/>
  </w:num>
  <w:num w:numId="8" w16cid:durableId="1244797658">
    <w:abstractNumId w:val="17"/>
  </w:num>
  <w:num w:numId="9" w16cid:durableId="1645966926">
    <w:abstractNumId w:val="12"/>
  </w:num>
  <w:num w:numId="10" w16cid:durableId="1703047445">
    <w:abstractNumId w:val="9"/>
  </w:num>
  <w:num w:numId="11" w16cid:durableId="322514584">
    <w:abstractNumId w:val="7"/>
  </w:num>
  <w:num w:numId="12" w16cid:durableId="935793523">
    <w:abstractNumId w:val="6"/>
  </w:num>
  <w:num w:numId="13" w16cid:durableId="1629505236">
    <w:abstractNumId w:val="5"/>
  </w:num>
  <w:num w:numId="14" w16cid:durableId="1832671075">
    <w:abstractNumId w:val="4"/>
  </w:num>
  <w:num w:numId="15" w16cid:durableId="737172451">
    <w:abstractNumId w:val="8"/>
  </w:num>
  <w:num w:numId="16" w16cid:durableId="1494876620">
    <w:abstractNumId w:val="3"/>
  </w:num>
  <w:num w:numId="17" w16cid:durableId="697321137">
    <w:abstractNumId w:val="2"/>
  </w:num>
  <w:num w:numId="18" w16cid:durableId="786659683">
    <w:abstractNumId w:val="1"/>
  </w:num>
  <w:num w:numId="19" w16cid:durableId="31295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05740"/>
    <w:rsid w:val="00011B17"/>
    <w:rsid w:val="00022497"/>
    <w:rsid w:val="00075CDF"/>
    <w:rsid w:val="000A57B0"/>
    <w:rsid w:val="000B202C"/>
    <w:rsid w:val="000B7D13"/>
    <w:rsid w:val="000C4A63"/>
    <w:rsid w:val="00127348"/>
    <w:rsid w:val="00157776"/>
    <w:rsid w:val="00177A6E"/>
    <w:rsid w:val="00177F03"/>
    <w:rsid w:val="0018155A"/>
    <w:rsid w:val="001875C0"/>
    <w:rsid w:val="001A0736"/>
    <w:rsid w:val="001A222E"/>
    <w:rsid w:val="001B0861"/>
    <w:rsid w:val="001B70BC"/>
    <w:rsid w:val="001B73B8"/>
    <w:rsid w:val="001F0299"/>
    <w:rsid w:val="00206FC2"/>
    <w:rsid w:val="00207457"/>
    <w:rsid w:val="0022582D"/>
    <w:rsid w:val="002466AC"/>
    <w:rsid w:val="002469A4"/>
    <w:rsid w:val="00252E2B"/>
    <w:rsid w:val="0025722C"/>
    <w:rsid w:val="00262976"/>
    <w:rsid w:val="00290562"/>
    <w:rsid w:val="002928F0"/>
    <w:rsid w:val="002A2957"/>
    <w:rsid w:val="002B28E9"/>
    <w:rsid w:val="002E1905"/>
    <w:rsid w:val="003017BE"/>
    <w:rsid w:val="003109C0"/>
    <w:rsid w:val="003112B6"/>
    <w:rsid w:val="00330720"/>
    <w:rsid w:val="00333E35"/>
    <w:rsid w:val="00352668"/>
    <w:rsid w:val="00356E4D"/>
    <w:rsid w:val="0039084B"/>
    <w:rsid w:val="00397D09"/>
    <w:rsid w:val="003C25DE"/>
    <w:rsid w:val="003C5D8E"/>
    <w:rsid w:val="003E22DD"/>
    <w:rsid w:val="003E41D9"/>
    <w:rsid w:val="003F4556"/>
    <w:rsid w:val="00400BD5"/>
    <w:rsid w:val="004023B2"/>
    <w:rsid w:val="0040380E"/>
    <w:rsid w:val="004154B3"/>
    <w:rsid w:val="00427E0B"/>
    <w:rsid w:val="00430127"/>
    <w:rsid w:val="0046244B"/>
    <w:rsid w:val="004A345E"/>
    <w:rsid w:val="004A4FEF"/>
    <w:rsid w:val="004D080D"/>
    <w:rsid w:val="004D4260"/>
    <w:rsid w:val="004E43A3"/>
    <w:rsid w:val="004F7428"/>
    <w:rsid w:val="00526F22"/>
    <w:rsid w:val="0055409D"/>
    <w:rsid w:val="00556B9F"/>
    <w:rsid w:val="0056268D"/>
    <w:rsid w:val="005C1ECE"/>
    <w:rsid w:val="005E2A98"/>
    <w:rsid w:val="00603861"/>
    <w:rsid w:val="00637504"/>
    <w:rsid w:val="00644207"/>
    <w:rsid w:val="00666DBE"/>
    <w:rsid w:val="00676E05"/>
    <w:rsid w:val="0068092C"/>
    <w:rsid w:val="006908C7"/>
    <w:rsid w:val="0070431B"/>
    <w:rsid w:val="00712437"/>
    <w:rsid w:val="00765B34"/>
    <w:rsid w:val="0078560E"/>
    <w:rsid w:val="007B3C93"/>
    <w:rsid w:val="007B79C1"/>
    <w:rsid w:val="007C4987"/>
    <w:rsid w:val="007D46E2"/>
    <w:rsid w:val="0081793E"/>
    <w:rsid w:val="00822FF3"/>
    <w:rsid w:val="008348B6"/>
    <w:rsid w:val="00834ECC"/>
    <w:rsid w:val="008373B6"/>
    <w:rsid w:val="0084483C"/>
    <w:rsid w:val="008702EB"/>
    <w:rsid w:val="00870959"/>
    <w:rsid w:val="00885552"/>
    <w:rsid w:val="00891806"/>
    <w:rsid w:val="00892EFF"/>
    <w:rsid w:val="00897769"/>
    <w:rsid w:val="008A04BD"/>
    <w:rsid w:val="008A16E2"/>
    <w:rsid w:val="008A2F49"/>
    <w:rsid w:val="008B1055"/>
    <w:rsid w:val="008B7798"/>
    <w:rsid w:val="0090796D"/>
    <w:rsid w:val="0092301E"/>
    <w:rsid w:val="009315D9"/>
    <w:rsid w:val="00960147"/>
    <w:rsid w:val="00977226"/>
    <w:rsid w:val="009A2E3B"/>
    <w:rsid w:val="009C66C4"/>
    <w:rsid w:val="009D6FF3"/>
    <w:rsid w:val="009E2935"/>
    <w:rsid w:val="009F0933"/>
    <w:rsid w:val="009F38AE"/>
    <w:rsid w:val="00A02FAB"/>
    <w:rsid w:val="00A053AE"/>
    <w:rsid w:val="00A10F4B"/>
    <w:rsid w:val="00A32051"/>
    <w:rsid w:val="00A33C7A"/>
    <w:rsid w:val="00A66D92"/>
    <w:rsid w:val="00A679AE"/>
    <w:rsid w:val="00A978FE"/>
    <w:rsid w:val="00AA5812"/>
    <w:rsid w:val="00AA7647"/>
    <w:rsid w:val="00AB7A13"/>
    <w:rsid w:val="00AC08A5"/>
    <w:rsid w:val="00AC15C2"/>
    <w:rsid w:val="00AC6778"/>
    <w:rsid w:val="00AD6C5B"/>
    <w:rsid w:val="00AF267F"/>
    <w:rsid w:val="00B01CA5"/>
    <w:rsid w:val="00B031A7"/>
    <w:rsid w:val="00B06EFE"/>
    <w:rsid w:val="00B10138"/>
    <w:rsid w:val="00B16E1E"/>
    <w:rsid w:val="00B178B3"/>
    <w:rsid w:val="00B251A5"/>
    <w:rsid w:val="00B349C3"/>
    <w:rsid w:val="00B40B8D"/>
    <w:rsid w:val="00B43318"/>
    <w:rsid w:val="00B45495"/>
    <w:rsid w:val="00B57221"/>
    <w:rsid w:val="00B57B8D"/>
    <w:rsid w:val="00B90AAF"/>
    <w:rsid w:val="00BB0B93"/>
    <w:rsid w:val="00BB205E"/>
    <w:rsid w:val="00BC3338"/>
    <w:rsid w:val="00BD192A"/>
    <w:rsid w:val="00BD4E64"/>
    <w:rsid w:val="00BE1AF0"/>
    <w:rsid w:val="00C01EDA"/>
    <w:rsid w:val="00C303DF"/>
    <w:rsid w:val="00C3060B"/>
    <w:rsid w:val="00C3594B"/>
    <w:rsid w:val="00C442B2"/>
    <w:rsid w:val="00C66FED"/>
    <w:rsid w:val="00CB586A"/>
    <w:rsid w:val="00CC071E"/>
    <w:rsid w:val="00CC2F54"/>
    <w:rsid w:val="00CE35D8"/>
    <w:rsid w:val="00D115F5"/>
    <w:rsid w:val="00D375F7"/>
    <w:rsid w:val="00D37A61"/>
    <w:rsid w:val="00D44CA5"/>
    <w:rsid w:val="00D50562"/>
    <w:rsid w:val="00D73B54"/>
    <w:rsid w:val="00D8629A"/>
    <w:rsid w:val="00DA001D"/>
    <w:rsid w:val="00DA085E"/>
    <w:rsid w:val="00DA7986"/>
    <w:rsid w:val="00DD084B"/>
    <w:rsid w:val="00DD47DF"/>
    <w:rsid w:val="00DD5F51"/>
    <w:rsid w:val="00DE310C"/>
    <w:rsid w:val="00E3248E"/>
    <w:rsid w:val="00E43558"/>
    <w:rsid w:val="00E53818"/>
    <w:rsid w:val="00E645B4"/>
    <w:rsid w:val="00E831D5"/>
    <w:rsid w:val="00E857C3"/>
    <w:rsid w:val="00EB4839"/>
    <w:rsid w:val="00EC3B19"/>
    <w:rsid w:val="00EC49FE"/>
    <w:rsid w:val="00EC6010"/>
    <w:rsid w:val="00EE70EF"/>
    <w:rsid w:val="00F574DA"/>
    <w:rsid w:val="00F6559D"/>
    <w:rsid w:val="00F80B21"/>
    <w:rsid w:val="00F966A4"/>
    <w:rsid w:val="00FB2103"/>
    <w:rsid w:val="00FB654C"/>
    <w:rsid w:val="00FC4CC4"/>
    <w:rsid w:val="00FE7DEE"/>
    <w:rsid w:val="00FF1B4C"/>
    <w:rsid w:val="00FF3F42"/>
    <w:rsid w:val="00FF77CA"/>
    <w:rsid w:val="0145CECE"/>
    <w:rsid w:val="0593721B"/>
    <w:rsid w:val="06F907F2"/>
    <w:rsid w:val="0755F7B7"/>
    <w:rsid w:val="09F0A3DE"/>
    <w:rsid w:val="0A573BFE"/>
    <w:rsid w:val="0C09D6DC"/>
    <w:rsid w:val="0DE3ADC0"/>
    <w:rsid w:val="16A5138D"/>
    <w:rsid w:val="1A5B53E8"/>
    <w:rsid w:val="2901CA43"/>
    <w:rsid w:val="2D28E544"/>
    <w:rsid w:val="33E79115"/>
    <w:rsid w:val="3D9213A6"/>
    <w:rsid w:val="410E13DF"/>
    <w:rsid w:val="5184DE21"/>
    <w:rsid w:val="51EEF82E"/>
    <w:rsid w:val="59490301"/>
    <w:rsid w:val="5E6AFC2F"/>
    <w:rsid w:val="695F699B"/>
    <w:rsid w:val="6E6B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8E5AA3"/>
  <w15:chartTrackingRefBased/>
  <w15:docId w15:val="{848C43C9-C887-43F3-B823-92917BC9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Footer">
    <w:name w:val="footer"/>
    <w:basedOn w:val="Normal"/>
    <w:link w:val="FooterChar"/>
    <w:rsid w:val="009F0933"/>
    <w:pPr>
      <w:tabs>
        <w:tab w:val="clear" w:pos="720"/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9F0933"/>
    <w:rPr>
      <w:rFonts w:ascii="Times" w:hAnsi="Times"/>
      <w:sz w:val="24"/>
      <w:lang w:val="en-US"/>
    </w:rPr>
  </w:style>
  <w:style w:type="paragraph" w:styleId="Header">
    <w:name w:val="header"/>
    <w:basedOn w:val="Normal"/>
    <w:link w:val="HeaderChar"/>
    <w:rsid w:val="009F0933"/>
    <w:pPr>
      <w:tabs>
        <w:tab w:val="clear" w:pos="720"/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9F0933"/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128</TotalTime>
  <Pages>4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Alves Kunrath Padilha, Lara</cp:lastModifiedBy>
  <cp:revision>127</cp:revision>
  <cp:lastPrinted>2005-03-17T02:14:00Z</cp:lastPrinted>
  <dcterms:created xsi:type="dcterms:W3CDTF">2023-04-11T22:41:00Z</dcterms:created>
  <dcterms:modified xsi:type="dcterms:W3CDTF">2023-04-12T23:32:00Z</dcterms:modified>
</cp:coreProperties>
</file>