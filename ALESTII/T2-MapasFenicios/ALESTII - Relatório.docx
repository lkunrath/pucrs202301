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DCF9" w14:textId="77777777" w:rsidR="00FF77CA" w:rsidRDefault="00FF77CA" w:rsidP="0039084B">
      <w:pPr>
        <w:pStyle w:val="Ttulo"/>
        <w:rPr>
          <w:lang w:val="pt-BR"/>
        </w:rPr>
      </w:pPr>
      <w:r>
        <w:rPr>
          <w:lang w:val="pt-BR"/>
        </w:rPr>
        <w:t>Algoritmos e Estruturas de Dados II</w:t>
      </w:r>
    </w:p>
    <w:p w14:paraId="5A266F2B" w14:textId="63023875" w:rsidR="00EC49FE" w:rsidRPr="009A2E3B" w:rsidRDefault="00FF77CA" w:rsidP="0039084B">
      <w:pPr>
        <w:pStyle w:val="Ttulo"/>
        <w:rPr>
          <w:lang w:val="pt-BR"/>
        </w:rPr>
      </w:pPr>
      <w:r>
        <w:rPr>
          <w:lang w:val="pt-BR"/>
        </w:rPr>
        <w:t xml:space="preserve">Trabalho </w:t>
      </w:r>
      <w:r w:rsidR="003C1985">
        <w:rPr>
          <w:lang w:val="pt-BR"/>
        </w:rPr>
        <w:t>2</w:t>
      </w:r>
      <w:r w:rsidR="009A2E3B">
        <w:rPr>
          <w:lang w:val="pt-BR"/>
        </w:rPr>
        <w:t xml:space="preserve"> (</w:t>
      </w:r>
      <w:r w:rsidR="003C1985">
        <w:rPr>
          <w:lang w:val="pt-BR"/>
        </w:rPr>
        <w:t>Mapa dos Fenícios</w:t>
      </w:r>
      <w:r w:rsidR="009A2E3B">
        <w:rPr>
          <w:lang w:val="pt-BR"/>
        </w:rPr>
        <w:t>)</w:t>
      </w:r>
    </w:p>
    <w:p w14:paraId="0F839C37" w14:textId="6C8B77FD" w:rsidR="00EC49FE" w:rsidRPr="0039084B" w:rsidRDefault="00FF77CA" w:rsidP="0039084B">
      <w:pPr>
        <w:pStyle w:val="Author"/>
        <w:rPr>
          <w:lang w:val="pt-BR"/>
        </w:rPr>
      </w:pPr>
      <w:r>
        <w:rPr>
          <w:lang w:val="pt-BR"/>
        </w:rPr>
        <w:t xml:space="preserve">Lara Alves Kunrath Padilha, Leonardo Garcia </w:t>
      </w:r>
      <w:proofErr w:type="spellStart"/>
      <w:r>
        <w:rPr>
          <w:lang w:val="pt-BR"/>
        </w:rPr>
        <w:t>Forquim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Bertinatto</w:t>
      </w:r>
      <w:proofErr w:type="spellEnd"/>
      <w:r>
        <w:rPr>
          <w:lang w:val="pt-BR"/>
        </w:rPr>
        <w:t xml:space="preserve"> </w:t>
      </w:r>
    </w:p>
    <w:p w14:paraId="470CAA6B" w14:textId="77777777" w:rsidR="00EC49FE" w:rsidRPr="003C25DE" w:rsidRDefault="009A2E3B" w:rsidP="003C25DE">
      <w:pPr>
        <w:spacing w:before="240"/>
        <w:jc w:val="center"/>
        <w:rPr>
          <w:rStyle w:val="AddressChar"/>
        </w:rPr>
      </w:pPr>
      <w:r>
        <w:rPr>
          <w:rStyle w:val="AddressChar"/>
        </w:rPr>
        <w:t>PUCRS</w:t>
      </w:r>
    </w:p>
    <w:p w14:paraId="37DC1DD3" w14:textId="77777777" w:rsidR="00EC49FE" w:rsidRPr="009A2E3B" w:rsidRDefault="00EC49FE" w:rsidP="00EE70EF">
      <w:pPr>
        <w:pStyle w:val="Ttulo1"/>
        <w:rPr>
          <w:lang w:val="pt-BR"/>
        </w:rPr>
      </w:pPr>
      <w:r w:rsidRPr="009A2E3B">
        <w:rPr>
          <w:lang w:val="pt-BR"/>
        </w:rPr>
        <w:t xml:space="preserve">1. </w:t>
      </w:r>
      <w:r w:rsidR="009A2E3B" w:rsidRPr="009A2E3B">
        <w:rPr>
          <w:lang w:val="pt-BR"/>
        </w:rPr>
        <w:t>Introdução</w:t>
      </w:r>
    </w:p>
    <w:p w14:paraId="424782F2" w14:textId="6AE1D5B4" w:rsidR="00DE310C" w:rsidRDefault="00885552" w:rsidP="00885552">
      <w:pPr>
        <w:pStyle w:val="Ttulo1"/>
        <w:jc w:val="both"/>
        <w:rPr>
          <w:b w:val="0"/>
          <w:kern w:val="0"/>
          <w:sz w:val="24"/>
          <w:lang w:val="pt-BR"/>
        </w:rPr>
      </w:pPr>
      <w:r>
        <w:rPr>
          <w:b w:val="0"/>
          <w:kern w:val="0"/>
          <w:sz w:val="24"/>
          <w:lang w:val="pt-BR"/>
        </w:rPr>
        <w:tab/>
      </w:r>
      <w:r w:rsidR="008314FF">
        <w:rPr>
          <w:b w:val="0"/>
          <w:kern w:val="0"/>
          <w:sz w:val="24"/>
          <w:lang w:val="pt-BR"/>
        </w:rPr>
        <w:t xml:space="preserve">Os Fenícios estão </w:t>
      </w:r>
      <w:r w:rsidR="00C13BFF">
        <w:rPr>
          <w:b w:val="0"/>
          <w:kern w:val="0"/>
          <w:sz w:val="24"/>
          <w:lang w:val="pt-BR"/>
        </w:rPr>
        <w:t>voltando a realizar viagens por todos os mares, e querem utilizar das últimas tecnologias disponíveis</w:t>
      </w:r>
      <w:r w:rsidR="00697155">
        <w:rPr>
          <w:b w:val="0"/>
          <w:kern w:val="0"/>
          <w:sz w:val="24"/>
          <w:lang w:val="pt-BR"/>
        </w:rPr>
        <w:t>, tendo como objetivo diminuir o tempo das viagens e reduzir a pegada de carbono</w:t>
      </w:r>
      <w:r w:rsidR="00AE5974">
        <w:rPr>
          <w:b w:val="0"/>
          <w:kern w:val="0"/>
          <w:sz w:val="24"/>
          <w:lang w:val="pt-BR"/>
        </w:rPr>
        <w:t>, utilizando o mínimo de combustível possível para realizar todos os percursos previstos nos mapas</w:t>
      </w:r>
      <w:r w:rsidR="00F816F9">
        <w:rPr>
          <w:b w:val="0"/>
          <w:kern w:val="0"/>
          <w:sz w:val="24"/>
          <w:lang w:val="pt-BR"/>
        </w:rPr>
        <w:t>.</w:t>
      </w:r>
      <w:r w:rsidR="00044062">
        <w:rPr>
          <w:b w:val="0"/>
          <w:kern w:val="0"/>
          <w:sz w:val="24"/>
          <w:lang w:val="pt-BR"/>
        </w:rPr>
        <w:t xml:space="preserve"> Eles declararam que, a</w:t>
      </w:r>
      <w:r w:rsidR="00F816F9">
        <w:rPr>
          <w:b w:val="0"/>
          <w:kern w:val="0"/>
          <w:sz w:val="24"/>
          <w:lang w:val="pt-BR"/>
        </w:rPr>
        <w:t>s vezes, é possível que algum mapa</w:t>
      </w:r>
      <w:r w:rsidR="00642EA6">
        <w:rPr>
          <w:b w:val="0"/>
          <w:kern w:val="0"/>
          <w:sz w:val="24"/>
          <w:lang w:val="pt-BR"/>
        </w:rPr>
        <w:t xml:space="preserve"> esteja errado, </w:t>
      </w:r>
      <w:r w:rsidR="00C85006">
        <w:rPr>
          <w:b w:val="0"/>
          <w:kern w:val="0"/>
          <w:sz w:val="24"/>
          <w:lang w:val="pt-BR"/>
        </w:rPr>
        <w:t xml:space="preserve">colocado um porto em um local que não é possível chegar de barco, </w:t>
      </w:r>
      <w:r w:rsidR="00BB4595">
        <w:rPr>
          <w:b w:val="0"/>
          <w:kern w:val="0"/>
          <w:sz w:val="24"/>
          <w:lang w:val="pt-BR"/>
        </w:rPr>
        <w:t xml:space="preserve">então </w:t>
      </w:r>
      <w:r w:rsidR="006829CA">
        <w:rPr>
          <w:b w:val="0"/>
          <w:kern w:val="0"/>
          <w:sz w:val="24"/>
          <w:lang w:val="pt-BR"/>
        </w:rPr>
        <w:t>eles gostariam que esse porto fosse removido da rota de viagem, evitando assim dias de viagem e gasto de combustível desnecessários.</w:t>
      </w:r>
    </w:p>
    <w:p w14:paraId="10CC790F" w14:textId="5F7FBB76" w:rsidR="00EC49FE" w:rsidRPr="009A2E3B" w:rsidRDefault="00EC49FE" w:rsidP="00603861">
      <w:pPr>
        <w:pStyle w:val="Ttulo1"/>
        <w:rPr>
          <w:lang w:val="pt-BR"/>
        </w:rPr>
      </w:pPr>
      <w:r w:rsidRPr="009A2E3B">
        <w:rPr>
          <w:lang w:val="pt-BR"/>
        </w:rPr>
        <w:t xml:space="preserve">2. </w:t>
      </w:r>
      <w:r w:rsidR="009A2E3B" w:rsidRPr="009A2E3B">
        <w:rPr>
          <w:lang w:val="pt-BR"/>
        </w:rPr>
        <w:t>O problema</w:t>
      </w:r>
    </w:p>
    <w:p w14:paraId="0F4CDD23" w14:textId="3FE50403" w:rsidR="00556B9F" w:rsidRDefault="00D73B54">
      <w:pPr>
        <w:rPr>
          <w:lang w:val="pt-BR"/>
        </w:rPr>
      </w:pPr>
      <w:r>
        <w:rPr>
          <w:lang w:val="pt-BR"/>
        </w:rPr>
        <w:tab/>
      </w:r>
      <w:r w:rsidR="00AC15C2">
        <w:rPr>
          <w:lang w:val="pt-BR"/>
        </w:rPr>
        <w:t>A partir d</w:t>
      </w:r>
      <w:r w:rsidR="006829CA">
        <w:rPr>
          <w:lang w:val="pt-BR"/>
        </w:rPr>
        <w:t xml:space="preserve">os pedidos dos Fenícios </w:t>
      </w:r>
      <w:r w:rsidR="00AC15C2">
        <w:rPr>
          <w:lang w:val="pt-BR"/>
        </w:rPr>
        <w:t>nosso</w:t>
      </w:r>
      <w:r>
        <w:rPr>
          <w:lang w:val="pt-BR"/>
        </w:rPr>
        <w:t>s problemas eram os seguintes:</w:t>
      </w:r>
    </w:p>
    <w:p w14:paraId="73B712BB" w14:textId="6B43359B" w:rsidR="00D73B54" w:rsidRDefault="00D73B54">
      <w:pPr>
        <w:rPr>
          <w:lang w:val="pt-BR"/>
        </w:rPr>
      </w:pPr>
      <w:r>
        <w:rPr>
          <w:lang w:val="pt-BR"/>
        </w:rPr>
        <w:t xml:space="preserve">- Ler </w:t>
      </w:r>
      <w:r w:rsidR="00A52606">
        <w:rPr>
          <w:lang w:val="pt-BR"/>
        </w:rPr>
        <w:t xml:space="preserve">diferentes mapas e </w:t>
      </w:r>
      <w:r w:rsidR="00481FE2">
        <w:rPr>
          <w:lang w:val="pt-BR"/>
        </w:rPr>
        <w:t>processá-los da mesma maneira</w:t>
      </w:r>
      <w:r w:rsidR="00A02FAB">
        <w:rPr>
          <w:lang w:val="pt-BR"/>
        </w:rPr>
        <w:t>;</w:t>
      </w:r>
    </w:p>
    <w:p w14:paraId="1A95E86E" w14:textId="13F86E42" w:rsidR="00D73B54" w:rsidRDefault="00D73B54">
      <w:pPr>
        <w:rPr>
          <w:lang w:val="pt-BR"/>
        </w:rPr>
      </w:pPr>
      <w:r>
        <w:rPr>
          <w:lang w:val="pt-BR"/>
        </w:rPr>
        <w:t xml:space="preserve">- </w:t>
      </w:r>
      <w:r w:rsidR="00481FE2">
        <w:rPr>
          <w:lang w:val="pt-BR"/>
        </w:rPr>
        <w:t>Passar os mapas para Grafos;</w:t>
      </w:r>
    </w:p>
    <w:p w14:paraId="794C6F4E" w14:textId="092ED7B1" w:rsidR="00D73B54" w:rsidRDefault="00D73B54">
      <w:pPr>
        <w:rPr>
          <w:lang w:val="pt-BR"/>
        </w:rPr>
      </w:pPr>
      <w:r>
        <w:rPr>
          <w:lang w:val="pt-BR"/>
        </w:rPr>
        <w:t xml:space="preserve">- </w:t>
      </w:r>
      <w:r w:rsidR="00481FE2">
        <w:rPr>
          <w:lang w:val="pt-BR"/>
        </w:rPr>
        <w:t xml:space="preserve">Percorrer os portos </w:t>
      </w:r>
      <w:r w:rsidR="00621F00">
        <w:rPr>
          <w:lang w:val="pt-BR"/>
        </w:rPr>
        <w:t>pelo menor caminho possível;</w:t>
      </w:r>
    </w:p>
    <w:p w14:paraId="7C35C300" w14:textId="35BD8737" w:rsidR="00621F00" w:rsidRPr="009A2E3B" w:rsidRDefault="00621F00">
      <w:pPr>
        <w:rPr>
          <w:lang w:val="pt-BR"/>
        </w:rPr>
      </w:pPr>
      <w:r>
        <w:rPr>
          <w:lang w:val="pt-BR"/>
        </w:rPr>
        <w:t>- Calcular o mínimo de combustível para as viagens.</w:t>
      </w:r>
    </w:p>
    <w:p w14:paraId="12CC5365" w14:textId="2CEC071D" w:rsidR="00EC49FE" w:rsidRPr="009A2E3B" w:rsidRDefault="00603861" w:rsidP="00603861">
      <w:pPr>
        <w:pStyle w:val="Ttulo1"/>
        <w:rPr>
          <w:lang w:val="pt-BR"/>
        </w:rPr>
      </w:pPr>
      <w:r w:rsidRPr="009A2E3B">
        <w:rPr>
          <w:lang w:val="pt-BR"/>
        </w:rPr>
        <w:t>3</w:t>
      </w:r>
      <w:r w:rsidR="00EC49FE" w:rsidRPr="009A2E3B">
        <w:rPr>
          <w:lang w:val="pt-BR"/>
        </w:rPr>
        <w:t xml:space="preserve">. </w:t>
      </w:r>
      <w:r w:rsidR="009A2E3B" w:rsidRPr="009A2E3B">
        <w:rPr>
          <w:lang w:val="pt-BR"/>
        </w:rPr>
        <w:t>Processo de solu</w:t>
      </w:r>
      <w:r w:rsidR="00FF77CA">
        <w:rPr>
          <w:lang w:val="pt-BR"/>
        </w:rPr>
        <w:t>ção</w:t>
      </w:r>
    </w:p>
    <w:p w14:paraId="5970174B" w14:textId="77699119" w:rsidR="00765B34" w:rsidRDefault="00AF267F" w:rsidP="000605A4">
      <w:pPr>
        <w:rPr>
          <w:lang w:val="pt-BR"/>
        </w:rPr>
      </w:pPr>
      <w:r>
        <w:rPr>
          <w:lang w:val="pt-BR"/>
        </w:rPr>
        <w:tab/>
      </w:r>
      <w:r w:rsidR="007F1E02">
        <w:rPr>
          <w:lang w:val="pt-BR"/>
        </w:rPr>
        <w:t xml:space="preserve">Nosso processo de solução se iniciou com a escolha do tipo de grafo a ser utilizado e como faríamos para percorrer o mapa, foram escolhidos </w:t>
      </w:r>
      <w:r w:rsidR="004F16E4">
        <w:rPr>
          <w:lang w:val="pt-BR"/>
        </w:rPr>
        <w:t xml:space="preserve">o grafo com lista adjacente e o caminhamento com algoritmo de </w:t>
      </w:r>
      <w:proofErr w:type="spellStart"/>
      <w:r w:rsidR="004F16E4">
        <w:rPr>
          <w:lang w:val="pt-BR"/>
        </w:rPr>
        <w:t>Dijkstra</w:t>
      </w:r>
      <w:proofErr w:type="spellEnd"/>
      <w:r w:rsidR="004F16E4">
        <w:rPr>
          <w:lang w:val="pt-BR"/>
        </w:rPr>
        <w:t xml:space="preserve">. </w:t>
      </w:r>
    </w:p>
    <w:p w14:paraId="4EDF05F6" w14:textId="3FE5695C" w:rsidR="00CD60AF" w:rsidRPr="00CD60AF" w:rsidRDefault="00DE0E62" w:rsidP="00CD60AF">
      <w:pPr>
        <w:rPr>
          <w:lang w:val="pt-BR"/>
        </w:rPr>
      </w:pPr>
      <w:r>
        <w:rPr>
          <w:lang w:val="pt-BR"/>
        </w:rPr>
        <w:tab/>
      </w:r>
      <w:r w:rsidR="00F03320" w:rsidRPr="00F03320">
        <w:rPr>
          <w:lang w:val="pt-BR"/>
        </w:rPr>
        <w:t xml:space="preserve">A leitura do arquivo é feita no método </w:t>
      </w:r>
      <w:proofErr w:type="spellStart"/>
      <w:r w:rsidR="00F03320" w:rsidRPr="00F03320">
        <w:rPr>
          <w:i/>
          <w:iCs/>
          <w:lang w:val="pt-BR"/>
        </w:rPr>
        <w:t>lerArquivo</w:t>
      </w:r>
      <w:proofErr w:type="spellEnd"/>
      <w:r w:rsidR="00F03320" w:rsidRPr="00F03320">
        <w:rPr>
          <w:i/>
          <w:iCs/>
          <w:lang w:val="pt-BR"/>
        </w:rPr>
        <w:t>(</w:t>
      </w:r>
      <w:proofErr w:type="spellStart"/>
      <w:r w:rsidR="00F03320" w:rsidRPr="00F03320">
        <w:rPr>
          <w:i/>
          <w:iCs/>
          <w:lang w:val="pt-BR"/>
        </w:rPr>
        <w:t>String</w:t>
      </w:r>
      <w:proofErr w:type="spellEnd"/>
      <w:r w:rsidR="00F03320" w:rsidRPr="00F03320">
        <w:rPr>
          <w:i/>
          <w:iCs/>
          <w:lang w:val="pt-BR"/>
        </w:rPr>
        <w:t xml:space="preserve"> </w:t>
      </w:r>
      <w:proofErr w:type="spellStart"/>
      <w:r w:rsidR="00F03320" w:rsidRPr="00F03320">
        <w:rPr>
          <w:i/>
          <w:iCs/>
          <w:lang w:val="pt-BR"/>
        </w:rPr>
        <w:t>caminhoArquivo</w:t>
      </w:r>
      <w:proofErr w:type="spellEnd"/>
      <w:r w:rsidR="00F03320" w:rsidRPr="00F03320">
        <w:rPr>
          <w:i/>
          <w:iCs/>
          <w:lang w:val="pt-BR"/>
        </w:rPr>
        <w:t>)</w:t>
      </w:r>
      <w:r w:rsidR="00F03320">
        <w:rPr>
          <w:lang w:val="pt-BR"/>
        </w:rPr>
        <w:t>, o qual</w:t>
      </w:r>
      <w:r w:rsidR="00F03320" w:rsidRPr="00F03320">
        <w:rPr>
          <w:lang w:val="pt-BR"/>
        </w:rPr>
        <w:t xml:space="preserve"> recebe o caminho do arquivo como parâmetro</w:t>
      </w:r>
      <w:r w:rsidR="00F03320">
        <w:rPr>
          <w:lang w:val="pt-BR"/>
        </w:rPr>
        <w:t xml:space="preserve"> na classe principal do projeto, a App,</w:t>
      </w:r>
      <w:r w:rsidR="00F03320" w:rsidRPr="00F03320">
        <w:rPr>
          <w:lang w:val="pt-BR"/>
        </w:rPr>
        <w:t xml:space="preserve"> e utiliza um objeto Scanner para ler as informações do arquivo. </w:t>
      </w:r>
      <w:r w:rsidR="00CD60AF" w:rsidRPr="00CD60AF">
        <w:rPr>
          <w:lang w:val="pt-BR"/>
        </w:rPr>
        <w:t xml:space="preserve">Após a leitura do arquivo, a estrutura de grafo é carregada no método </w:t>
      </w:r>
      <w:proofErr w:type="spellStart"/>
      <w:r w:rsidR="00CD60AF" w:rsidRPr="004A3901">
        <w:rPr>
          <w:i/>
          <w:iCs/>
          <w:lang w:val="pt-BR"/>
        </w:rPr>
        <w:t>carregarGrafo</w:t>
      </w:r>
      <w:proofErr w:type="spellEnd"/>
      <w:r w:rsidR="00CD60AF" w:rsidRPr="004A3901">
        <w:rPr>
          <w:i/>
          <w:iCs/>
          <w:lang w:val="pt-BR"/>
        </w:rPr>
        <w:t>()</w:t>
      </w:r>
      <w:r w:rsidR="00CD60AF" w:rsidRPr="00CD60AF">
        <w:rPr>
          <w:lang w:val="pt-BR"/>
        </w:rPr>
        <w:t xml:space="preserve">. Nesse método, é criado um objeto Grafo com o número correto de vértices e um </w:t>
      </w:r>
      <w:proofErr w:type="spellStart"/>
      <w:r w:rsidR="00CD60AF" w:rsidRPr="004A3901">
        <w:rPr>
          <w:i/>
          <w:iCs/>
          <w:lang w:val="pt-BR"/>
        </w:rPr>
        <w:t>array</w:t>
      </w:r>
      <w:proofErr w:type="spellEnd"/>
      <w:r w:rsidR="00CD60AF" w:rsidRPr="00CD60AF">
        <w:rPr>
          <w:lang w:val="pt-BR"/>
        </w:rPr>
        <w:t xml:space="preserve"> d</w:t>
      </w:r>
      <w:r w:rsidR="004A3901">
        <w:rPr>
          <w:lang w:val="pt-BR"/>
        </w:rPr>
        <w:t>o tipo</w:t>
      </w:r>
      <w:r w:rsidR="00CD60AF" w:rsidRPr="00CD60AF">
        <w:rPr>
          <w:lang w:val="pt-BR"/>
        </w:rPr>
        <w:t xml:space="preserve"> </w:t>
      </w:r>
      <w:proofErr w:type="spellStart"/>
      <w:r w:rsidR="00CD60AF" w:rsidRPr="004A3901">
        <w:rPr>
          <w:i/>
          <w:iCs/>
          <w:lang w:val="pt-BR"/>
        </w:rPr>
        <w:t>Vertice</w:t>
      </w:r>
      <w:proofErr w:type="spellEnd"/>
      <w:r w:rsidR="00CD60AF" w:rsidRPr="00CD60AF">
        <w:rPr>
          <w:lang w:val="pt-BR"/>
        </w:rPr>
        <w:t xml:space="preserve"> para armazenar as informações de cada vértice.</w:t>
      </w:r>
      <w:r w:rsidR="004A3901">
        <w:rPr>
          <w:lang w:val="pt-BR"/>
        </w:rPr>
        <w:t xml:space="preserve"> </w:t>
      </w:r>
      <w:r w:rsidR="00CD60AF" w:rsidRPr="00CD60AF">
        <w:rPr>
          <w:lang w:val="pt-BR"/>
        </w:rPr>
        <w:t xml:space="preserve">Em seguida, o método </w:t>
      </w:r>
      <w:proofErr w:type="spellStart"/>
      <w:r w:rsidR="00CD60AF" w:rsidRPr="004A3901">
        <w:rPr>
          <w:i/>
          <w:iCs/>
          <w:lang w:val="pt-BR"/>
        </w:rPr>
        <w:t>conectarArestas</w:t>
      </w:r>
      <w:proofErr w:type="spellEnd"/>
      <w:r w:rsidR="00CD60AF" w:rsidRPr="004A3901">
        <w:rPr>
          <w:i/>
          <w:iCs/>
          <w:lang w:val="pt-BR"/>
        </w:rPr>
        <w:t>()</w:t>
      </w:r>
      <w:r w:rsidR="00CD60AF" w:rsidRPr="00CD60AF">
        <w:rPr>
          <w:lang w:val="pt-BR"/>
        </w:rPr>
        <w:t xml:space="preserve"> é chamado para realizar a conexão das arestas do grafo. Ele percorre a matriz do mapa e conecta os vértices vizinhos que não sejam marcados com o caractere '*' usando o método </w:t>
      </w:r>
      <w:proofErr w:type="spellStart"/>
      <w:r w:rsidR="00CD60AF" w:rsidRPr="004A3901">
        <w:rPr>
          <w:i/>
          <w:iCs/>
          <w:lang w:val="pt-BR"/>
        </w:rPr>
        <w:t>adicionarAresta</w:t>
      </w:r>
      <w:proofErr w:type="spellEnd"/>
      <w:r w:rsidR="00CD60AF" w:rsidRPr="004A3901">
        <w:rPr>
          <w:i/>
          <w:iCs/>
          <w:lang w:val="pt-BR"/>
        </w:rPr>
        <w:t>()</w:t>
      </w:r>
      <w:r w:rsidR="00CD60AF" w:rsidRPr="00CD60AF">
        <w:rPr>
          <w:lang w:val="pt-BR"/>
        </w:rPr>
        <w:t xml:space="preserve"> do objeto Grafo.</w:t>
      </w:r>
    </w:p>
    <w:p w14:paraId="529F39E9" w14:textId="1C56941B" w:rsidR="00652BD4" w:rsidRDefault="00DE0E62" w:rsidP="00CD60AF">
      <w:pPr>
        <w:rPr>
          <w:lang w:val="pt-BR"/>
        </w:rPr>
      </w:pPr>
      <w:r>
        <w:rPr>
          <w:lang w:val="pt-BR"/>
        </w:rPr>
        <w:tab/>
      </w:r>
      <w:r w:rsidR="00CD60AF" w:rsidRPr="00CD60AF">
        <w:rPr>
          <w:lang w:val="pt-BR"/>
        </w:rPr>
        <w:t xml:space="preserve">O método </w:t>
      </w:r>
      <w:proofErr w:type="spellStart"/>
      <w:r w:rsidR="00CD60AF" w:rsidRPr="00DE0E62">
        <w:rPr>
          <w:i/>
          <w:iCs/>
          <w:lang w:val="pt-BR"/>
        </w:rPr>
        <w:t>encontrarPortoInicial</w:t>
      </w:r>
      <w:proofErr w:type="spellEnd"/>
      <w:r w:rsidR="00CD60AF" w:rsidRPr="00DE0E62">
        <w:rPr>
          <w:i/>
          <w:iCs/>
          <w:lang w:val="pt-BR"/>
        </w:rPr>
        <w:t>()</w:t>
      </w:r>
      <w:r w:rsidR="00CD60AF" w:rsidRPr="00CD60AF">
        <w:rPr>
          <w:lang w:val="pt-BR"/>
        </w:rPr>
        <w:t xml:space="preserve"> </w:t>
      </w:r>
      <w:r w:rsidR="005976D8">
        <w:rPr>
          <w:lang w:val="pt-BR"/>
        </w:rPr>
        <w:t>foi criado com o intuito de encontrar automaticamente o porto de número 1 do mapa, o qual é o ponto de partida para o caminhamento em qualquer mapa.</w:t>
      </w:r>
    </w:p>
    <w:p w14:paraId="59B78D18" w14:textId="0B9ABA2B" w:rsidR="00AA3091" w:rsidRPr="00765B34" w:rsidRDefault="00AF1866" w:rsidP="00AA3091">
      <w:pPr>
        <w:rPr>
          <w:lang w:val="pt-BR"/>
        </w:rPr>
      </w:pPr>
      <w:r>
        <w:rPr>
          <w:lang w:val="pt-BR"/>
        </w:rPr>
        <w:tab/>
        <w:t>Já a</w:t>
      </w:r>
      <w:r w:rsidR="00AA3091" w:rsidRPr="00AA3091">
        <w:rPr>
          <w:lang w:val="pt-BR"/>
        </w:rPr>
        <w:t xml:space="preserve"> classe </w:t>
      </w:r>
      <w:proofErr w:type="spellStart"/>
      <w:r w:rsidR="00AA3091" w:rsidRPr="00AA3091">
        <w:rPr>
          <w:lang w:val="pt-BR"/>
        </w:rPr>
        <w:t>Dijkstra</w:t>
      </w:r>
      <w:proofErr w:type="spellEnd"/>
      <w:r w:rsidR="00AA3091" w:rsidRPr="00AA3091">
        <w:rPr>
          <w:lang w:val="pt-BR"/>
        </w:rPr>
        <w:t xml:space="preserve"> implementa o algoritmo de </w:t>
      </w:r>
      <w:proofErr w:type="spellStart"/>
      <w:r w:rsidR="00AA3091" w:rsidRPr="00AA3091">
        <w:rPr>
          <w:lang w:val="pt-BR"/>
        </w:rPr>
        <w:t>Dijkstra</w:t>
      </w:r>
      <w:proofErr w:type="spellEnd"/>
      <w:r>
        <w:rPr>
          <w:lang w:val="pt-BR"/>
        </w:rPr>
        <w:t>, responsável por</w:t>
      </w:r>
      <w:r w:rsidR="00A317FE">
        <w:rPr>
          <w:lang w:val="pt-BR"/>
        </w:rPr>
        <w:t xml:space="preserve"> e</w:t>
      </w:r>
      <w:r w:rsidR="00AA3091" w:rsidRPr="00AA3091">
        <w:rPr>
          <w:lang w:val="pt-BR"/>
        </w:rPr>
        <w:t>ncontrar o caminho mínimo em um grafo</w:t>
      </w:r>
      <w:r w:rsidR="00A317FE">
        <w:rPr>
          <w:lang w:val="pt-BR"/>
        </w:rPr>
        <w:t xml:space="preserve">. </w:t>
      </w:r>
      <w:r w:rsidR="00AA3091" w:rsidRPr="00AA3091">
        <w:rPr>
          <w:lang w:val="pt-BR"/>
        </w:rPr>
        <w:t xml:space="preserve">No construtor da classe, o grafo e o vértice </w:t>
      </w:r>
      <w:r w:rsidR="00AA3091" w:rsidRPr="00AA3091">
        <w:rPr>
          <w:lang w:val="pt-BR"/>
        </w:rPr>
        <w:lastRenderedPageBreak/>
        <w:t>de origem são passados como parâmetros</w:t>
      </w:r>
      <w:r w:rsidR="00A317FE">
        <w:rPr>
          <w:lang w:val="pt-BR"/>
        </w:rPr>
        <w:t>, e então são</w:t>
      </w:r>
      <w:r w:rsidR="00AA3091" w:rsidRPr="00AA3091">
        <w:rPr>
          <w:lang w:val="pt-BR"/>
        </w:rPr>
        <w:t xml:space="preserve"> inicializados os </w:t>
      </w:r>
      <w:proofErr w:type="spellStart"/>
      <w:r w:rsidR="00AA3091" w:rsidRPr="00AA3091">
        <w:rPr>
          <w:lang w:val="pt-BR"/>
        </w:rPr>
        <w:t>arrays</w:t>
      </w:r>
      <w:proofErr w:type="spellEnd"/>
      <w:r w:rsidR="00AA3091" w:rsidRPr="00AA3091">
        <w:rPr>
          <w:lang w:val="pt-BR"/>
        </w:rPr>
        <w:t xml:space="preserve"> </w:t>
      </w:r>
      <w:r w:rsidR="00AA3091" w:rsidRPr="00A317FE">
        <w:rPr>
          <w:i/>
          <w:iCs/>
          <w:lang w:val="pt-BR"/>
        </w:rPr>
        <w:t>antecessor</w:t>
      </w:r>
      <w:r w:rsidR="00AA3091" w:rsidRPr="00AA3091">
        <w:rPr>
          <w:lang w:val="pt-BR"/>
        </w:rPr>
        <w:t xml:space="preserve">, </w:t>
      </w:r>
      <w:proofErr w:type="spellStart"/>
      <w:r w:rsidR="00AA3091" w:rsidRPr="00A317FE">
        <w:rPr>
          <w:i/>
          <w:iCs/>
          <w:lang w:val="pt-BR"/>
        </w:rPr>
        <w:t>distancia</w:t>
      </w:r>
      <w:proofErr w:type="spellEnd"/>
      <w:r w:rsidR="00AA3091" w:rsidRPr="00AA3091">
        <w:rPr>
          <w:lang w:val="pt-BR"/>
        </w:rPr>
        <w:t xml:space="preserve"> e </w:t>
      </w:r>
      <w:r w:rsidR="00AA3091" w:rsidRPr="00A317FE">
        <w:rPr>
          <w:i/>
          <w:iCs/>
          <w:lang w:val="pt-BR"/>
        </w:rPr>
        <w:t>percorrido</w:t>
      </w:r>
      <w:r w:rsidR="00AA3091" w:rsidRPr="00AA3091">
        <w:rPr>
          <w:lang w:val="pt-BR"/>
        </w:rPr>
        <w:t>, que armazenam informações sobre o caminho mínimo encontrado.</w:t>
      </w:r>
      <w:r w:rsidR="00EE50C7">
        <w:rPr>
          <w:lang w:val="pt-BR"/>
        </w:rPr>
        <w:t xml:space="preserve"> </w:t>
      </w:r>
      <w:r w:rsidR="00AA3091" w:rsidRPr="00AA3091">
        <w:rPr>
          <w:lang w:val="pt-BR"/>
        </w:rPr>
        <w:t>Um objeto</w:t>
      </w:r>
      <w:r w:rsidR="00EE50C7">
        <w:rPr>
          <w:lang w:val="pt-BR"/>
        </w:rPr>
        <w:t xml:space="preserve"> do tipo</w:t>
      </w:r>
      <w:r w:rsidR="00AA3091" w:rsidRPr="00AA3091">
        <w:rPr>
          <w:lang w:val="pt-BR"/>
        </w:rPr>
        <w:t xml:space="preserve"> </w:t>
      </w:r>
      <w:proofErr w:type="spellStart"/>
      <w:r w:rsidR="00AA3091" w:rsidRPr="00EE50C7">
        <w:rPr>
          <w:i/>
          <w:iCs/>
          <w:lang w:val="pt-BR"/>
        </w:rPr>
        <w:t>FilaPrioridadeMinima</w:t>
      </w:r>
      <w:proofErr w:type="spellEnd"/>
      <w:r w:rsidR="00AA3091" w:rsidRPr="00AA3091">
        <w:rPr>
          <w:lang w:val="pt-BR"/>
        </w:rPr>
        <w:t xml:space="preserve"> é criado para auxiliar na seleção do próximo vértice a ser processado. </w:t>
      </w:r>
      <w:r w:rsidR="00F75260">
        <w:rPr>
          <w:lang w:val="pt-BR"/>
        </w:rPr>
        <w:t xml:space="preserve">A </w:t>
      </w:r>
      <w:r w:rsidR="00AA3091" w:rsidRPr="00AA3091">
        <w:rPr>
          <w:lang w:val="pt-BR"/>
        </w:rPr>
        <w:t xml:space="preserve">função </w:t>
      </w:r>
      <w:proofErr w:type="spellStart"/>
      <w:r w:rsidR="00AA3091" w:rsidRPr="00F75260">
        <w:rPr>
          <w:i/>
          <w:iCs/>
          <w:lang w:val="pt-BR"/>
        </w:rPr>
        <w:t>imprimirResultado</w:t>
      </w:r>
      <w:proofErr w:type="spellEnd"/>
      <w:r w:rsidR="00AA3091" w:rsidRPr="00F75260">
        <w:rPr>
          <w:i/>
          <w:iCs/>
          <w:lang w:val="pt-BR"/>
        </w:rPr>
        <w:t>()</w:t>
      </w:r>
      <w:r w:rsidR="00AA3091" w:rsidRPr="00AA3091">
        <w:rPr>
          <w:lang w:val="pt-BR"/>
        </w:rPr>
        <w:t xml:space="preserve"> exibe informações sobre cada vértice: índice, distância, antecessor e se </w:t>
      </w:r>
      <w:r w:rsidR="00F75260">
        <w:rPr>
          <w:lang w:val="pt-BR"/>
        </w:rPr>
        <w:t xml:space="preserve">o mesmo </w:t>
      </w:r>
      <w:r w:rsidR="00AA3091" w:rsidRPr="00AA3091">
        <w:rPr>
          <w:lang w:val="pt-BR"/>
        </w:rPr>
        <w:t>foi percorrido</w:t>
      </w:r>
      <w:r w:rsidR="00F75260">
        <w:rPr>
          <w:lang w:val="pt-BR"/>
        </w:rPr>
        <w:t>.</w:t>
      </w:r>
    </w:p>
    <w:p w14:paraId="2148CE08" w14:textId="1D73E2DB" w:rsidR="00EC49FE" w:rsidRPr="009A2E3B" w:rsidRDefault="00603861" w:rsidP="00603861">
      <w:pPr>
        <w:pStyle w:val="Ttulo1"/>
        <w:rPr>
          <w:lang w:val="pt-BR"/>
        </w:rPr>
      </w:pPr>
      <w:r w:rsidRPr="009A2E3B">
        <w:rPr>
          <w:lang w:val="pt-BR"/>
        </w:rPr>
        <w:t>4</w:t>
      </w:r>
      <w:r w:rsidR="00EC49FE" w:rsidRPr="009A2E3B">
        <w:rPr>
          <w:lang w:val="pt-BR"/>
        </w:rPr>
        <w:t xml:space="preserve">. </w:t>
      </w:r>
      <w:r w:rsidR="009A2E3B">
        <w:rPr>
          <w:lang w:val="pt-BR"/>
        </w:rPr>
        <w:t>Evidências de que o problema foi resolvido</w:t>
      </w:r>
    </w:p>
    <w:p w14:paraId="0114DD0E" w14:textId="27C8EDB2" w:rsidR="00EC49FE" w:rsidRDefault="00960147">
      <w:pPr>
        <w:rPr>
          <w:lang w:val="pt-BR"/>
        </w:rPr>
      </w:pPr>
      <w:r>
        <w:rPr>
          <w:lang w:val="pt-BR"/>
        </w:rPr>
        <w:t>Os resultados esperados eram os seguintes:</w:t>
      </w:r>
    </w:p>
    <w:p w14:paraId="4B7E58A6" w14:textId="26B00A35" w:rsidR="00960147" w:rsidRPr="00960147" w:rsidRDefault="00DE4C04" w:rsidP="00960147">
      <w:pPr>
        <w:rPr>
          <w:lang w:val="pt-BR"/>
        </w:rPr>
      </w:pPr>
      <w:r>
        <w:rPr>
          <w:lang w:val="pt-BR"/>
        </w:rPr>
        <w:t>5 x 10</w:t>
      </w:r>
      <w:r w:rsidR="009F0933">
        <w:rPr>
          <w:lang w:val="pt-BR"/>
        </w:rPr>
        <w:t xml:space="preserve"> | </w:t>
      </w:r>
      <w:r>
        <w:rPr>
          <w:lang w:val="pt-BR"/>
        </w:rPr>
        <w:t>o custo total da viagem é de 304 unidades de combustível</w:t>
      </w:r>
    </w:p>
    <w:p w14:paraId="491BA8C7" w14:textId="75B50C5D" w:rsidR="00960147" w:rsidRPr="00960147" w:rsidRDefault="00DE4C04" w:rsidP="00960147">
      <w:pPr>
        <w:rPr>
          <w:lang w:val="pt-BR"/>
        </w:rPr>
      </w:pPr>
      <w:r>
        <w:rPr>
          <w:lang w:val="pt-BR"/>
        </w:rPr>
        <w:t>15 x 80</w:t>
      </w:r>
      <w:r w:rsidR="009F0933">
        <w:rPr>
          <w:lang w:val="pt-BR"/>
        </w:rPr>
        <w:t xml:space="preserve"> | </w:t>
      </w:r>
      <w:r>
        <w:rPr>
          <w:lang w:val="pt-BR"/>
        </w:rPr>
        <w:t>o custo total da viagem é de 304 unidades de combustível</w:t>
      </w:r>
    </w:p>
    <w:p w14:paraId="4526B747" w14:textId="295D9A99" w:rsidR="00960147" w:rsidRPr="00960147" w:rsidRDefault="008343BD" w:rsidP="00960147">
      <w:pPr>
        <w:rPr>
          <w:lang w:val="pt-BR"/>
        </w:rPr>
      </w:pPr>
      <w:r>
        <w:rPr>
          <w:lang w:val="pt-BR"/>
        </w:rPr>
        <w:t>30 x 80</w:t>
      </w:r>
      <w:r w:rsidR="009F0933">
        <w:rPr>
          <w:lang w:val="pt-BR"/>
        </w:rPr>
        <w:t xml:space="preserve"> |</w:t>
      </w:r>
      <w:r w:rsidR="00960147" w:rsidRPr="00960147">
        <w:rPr>
          <w:lang w:val="pt-BR"/>
        </w:rPr>
        <w:tab/>
        <w:t xml:space="preserve"> </w:t>
      </w:r>
      <w:r>
        <w:rPr>
          <w:lang w:val="pt-BR"/>
        </w:rPr>
        <w:t>o custo total da viagem é de 432 unidades de combustível</w:t>
      </w:r>
    </w:p>
    <w:p w14:paraId="79520897" w14:textId="4C3B65F3" w:rsidR="00960147" w:rsidRPr="00960147" w:rsidRDefault="008343BD" w:rsidP="00960147">
      <w:pPr>
        <w:rPr>
          <w:lang w:val="pt-BR"/>
        </w:rPr>
      </w:pPr>
      <w:r>
        <w:rPr>
          <w:lang w:val="pt-BR"/>
        </w:rPr>
        <w:t>50 x 100</w:t>
      </w:r>
      <w:r w:rsidR="009F0933">
        <w:rPr>
          <w:lang w:val="pt-BR"/>
        </w:rPr>
        <w:t xml:space="preserve"> | </w:t>
      </w:r>
      <w:r w:rsidR="00960147" w:rsidRPr="00960147">
        <w:rPr>
          <w:lang w:val="pt-BR"/>
        </w:rPr>
        <w:tab/>
      </w:r>
      <w:r>
        <w:rPr>
          <w:lang w:val="pt-BR"/>
        </w:rPr>
        <w:t xml:space="preserve">o custo total da viagem é de </w:t>
      </w:r>
      <w:r w:rsidR="00A27DB8">
        <w:rPr>
          <w:lang w:val="pt-BR"/>
        </w:rPr>
        <w:t xml:space="preserve">484 </w:t>
      </w:r>
      <w:r>
        <w:rPr>
          <w:lang w:val="pt-BR"/>
        </w:rPr>
        <w:t>unidades de combustível</w:t>
      </w:r>
    </w:p>
    <w:p w14:paraId="5B2074FA" w14:textId="0BD76162" w:rsidR="00960147" w:rsidRPr="00960147" w:rsidRDefault="00A27DB8" w:rsidP="00960147">
      <w:pPr>
        <w:rPr>
          <w:lang w:val="pt-BR"/>
        </w:rPr>
      </w:pPr>
      <w:r>
        <w:rPr>
          <w:lang w:val="pt-BR"/>
        </w:rPr>
        <w:t>60 x 500</w:t>
      </w:r>
      <w:r w:rsidR="009F0933">
        <w:rPr>
          <w:lang w:val="pt-BR"/>
        </w:rPr>
        <w:t xml:space="preserve"> |</w:t>
      </w:r>
      <w:r w:rsidR="00960147" w:rsidRPr="00960147">
        <w:rPr>
          <w:lang w:val="pt-BR"/>
        </w:rPr>
        <w:t xml:space="preserve"> </w:t>
      </w:r>
      <w:r>
        <w:rPr>
          <w:lang w:val="pt-BR"/>
        </w:rPr>
        <w:t>o custo total da viagem é de 986 unidades de combustível</w:t>
      </w:r>
    </w:p>
    <w:p w14:paraId="788A1216" w14:textId="39C00D15" w:rsidR="00B57221" w:rsidRDefault="00A27DB8" w:rsidP="008C0129">
      <w:pPr>
        <w:rPr>
          <w:lang w:val="pt-BR"/>
        </w:rPr>
      </w:pPr>
      <w:r>
        <w:rPr>
          <w:lang w:val="pt-BR"/>
        </w:rPr>
        <w:t>500 x 1000</w:t>
      </w:r>
      <w:r w:rsidR="009F0933">
        <w:rPr>
          <w:lang w:val="pt-BR"/>
        </w:rPr>
        <w:t xml:space="preserve"> | </w:t>
      </w:r>
      <w:r>
        <w:rPr>
          <w:lang w:val="pt-BR"/>
        </w:rPr>
        <w:t>o custo total da viagem é de 3</w:t>
      </w:r>
      <w:r w:rsidR="008C0129">
        <w:rPr>
          <w:lang w:val="pt-BR"/>
        </w:rPr>
        <w:t>426</w:t>
      </w:r>
      <w:r>
        <w:rPr>
          <w:lang w:val="pt-BR"/>
        </w:rPr>
        <w:t xml:space="preserve"> unidades de combustível </w:t>
      </w:r>
    </w:p>
    <w:p w14:paraId="5DF422BC" w14:textId="4D9C12BB" w:rsidR="00B57221" w:rsidRDefault="00B57221" w:rsidP="00960147">
      <w:pPr>
        <w:rPr>
          <w:lang w:val="pt-BR"/>
        </w:rPr>
      </w:pPr>
      <w:r>
        <w:rPr>
          <w:lang w:val="pt-BR"/>
        </w:rPr>
        <w:t>Os resultados obtidos foram os seguintes:</w:t>
      </w:r>
    </w:p>
    <w:p w14:paraId="572A4EDC" w14:textId="06036717" w:rsidR="004F7428" w:rsidRPr="00AC08A5" w:rsidRDefault="00AC08A5" w:rsidP="00960147">
      <w:pPr>
        <w:rPr>
          <w:b/>
          <w:bCs/>
          <w:lang w:val="pt-BR"/>
        </w:rPr>
      </w:pPr>
      <w:r>
        <w:rPr>
          <w:b/>
          <w:bCs/>
          <w:lang w:val="pt-BR"/>
        </w:rPr>
        <w:t>Caso de teste 1</w:t>
      </w:r>
    </w:p>
    <w:p w14:paraId="6795CBB3" w14:textId="3C1F59DA" w:rsidR="00AC08A5" w:rsidRDefault="00194FDA" w:rsidP="00960147">
      <w:pPr>
        <w:rPr>
          <w:noProof/>
          <w:lang w:val="pt-BR"/>
        </w:rPr>
      </w:pPr>
      <w:r>
        <w:rPr>
          <w:noProof/>
          <w:lang w:val="pt-BR"/>
        </w:rPr>
        <w:t xml:space="preserve">Manualmente indicamos que o porto de partida estava presente no vértice de número 2, </w:t>
      </w:r>
      <w:r w:rsidR="00B969D2">
        <w:rPr>
          <w:noProof/>
          <w:lang w:val="pt-BR"/>
        </w:rPr>
        <w:t xml:space="preserve">então o método imprimirResultado() da classe Dijkstra </w:t>
      </w:r>
      <w:r w:rsidR="0020795C">
        <w:rPr>
          <w:noProof/>
          <w:lang w:val="pt-BR"/>
        </w:rPr>
        <w:t xml:space="preserve">retornou todos os vértices e as respectivas distâncias em relação ao vértice indicado como </w:t>
      </w:r>
      <w:r w:rsidR="00B73E2F">
        <w:rPr>
          <w:noProof/>
          <w:lang w:val="pt-BR"/>
        </w:rPr>
        <w:t xml:space="preserve">origem. Então foi possível descobrir que para </w:t>
      </w:r>
      <w:r w:rsidR="0032782E">
        <w:rPr>
          <w:noProof/>
          <w:lang w:val="pt-BR"/>
        </w:rPr>
        <w:t>os fenícios realizarem a navegação até o porto 2 e voltar seriam necessárias no mínimo 20 unidades de combustível.</w:t>
      </w:r>
    </w:p>
    <w:p w14:paraId="7BB8C7AC" w14:textId="77777777" w:rsidR="0032782E" w:rsidRDefault="0032782E" w:rsidP="00960147">
      <w:pPr>
        <w:rPr>
          <w:noProof/>
          <w:lang w:val="pt-BR"/>
        </w:rPr>
      </w:pPr>
    </w:p>
    <w:p w14:paraId="55FE35D8" w14:textId="54FE4F50" w:rsidR="00CB586A" w:rsidRPr="00C768D4" w:rsidRDefault="00C768D4" w:rsidP="00960147">
      <w:pPr>
        <w:rPr>
          <w:bCs/>
          <w:lang w:val="pt-BR"/>
        </w:rPr>
      </w:pPr>
      <w:r>
        <w:rPr>
          <w:bCs/>
          <w:lang w:val="pt-BR"/>
        </w:rPr>
        <w:t xml:space="preserve">Infelizmente a dupla não conseguiu cumprir os requisitos de entrega, </w:t>
      </w:r>
      <w:r w:rsidR="007C7323">
        <w:rPr>
          <w:bCs/>
          <w:lang w:val="pt-BR"/>
        </w:rPr>
        <w:t xml:space="preserve">conseguindo apenas chegar a etapa de caminhamento do grafo, isso apenas para o </w:t>
      </w:r>
      <w:r w:rsidR="00DE2CEC">
        <w:rPr>
          <w:bCs/>
          <w:lang w:val="pt-BR"/>
        </w:rPr>
        <w:t>arquivo “mapa0”, pois ao testar nos outros arquivos a aplicação começou a quebrar.</w:t>
      </w:r>
    </w:p>
    <w:p w14:paraId="09801D6D" w14:textId="750A338E" w:rsidR="00221620" w:rsidRPr="006908C7" w:rsidRDefault="008A04BD" w:rsidP="00221620">
      <w:pPr>
        <w:pStyle w:val="Reference"/>
        <w:spacing w:before="0"/>
        <w:ind w:left="0" w:firstLine="0"/>
        <w:rPr>
          <w:lang w:val="pt-BR"/>
        </w:rPr>
      </w:pPr>
      <w:r>
        <w:rPr>
          <w:lang w:val="pt-BR"/>
        </w:rPr>
        <w:tab/>
      </w:r>
      <w:r w:rsidR="00FB654C">
        <w:rPr>
          <w:lang w:val="pt-BR"/>
        </w:rPr>
        <w:t xml:space="preserve"> </w:t>
      </w:r>
    </w:p>
    <w:p w14:paraId="75759DA8" w14:textId="2F88E993" w:rsidR="008A2F49" w:rsidRPr="006908C7" w:rsidRDefault="008A2F49" w:rsidP="00644207">
      <w:pPr>
        <w:pStyle w:val="Reference"/>
        <w:spacing w:before="0"/>
        <w:ind w:left="0" w:firstLine="0"/>
        <w:rPr>
          <w:lang w:val="pt-BR"/>
        </w:rPr>
      </w:pPr>
    </w:p>
    <w:sectPr w:rsidR="008A2F49" w:rsidRPr="006908C7">
      <w:headerReference w:type="even" r:id="rId7"/>
      <w:headerReference w:type="default" r:id="rId8"/>
      <w:footerReference w:type="even" r:id="rId9"/>
      <w:footerReference w:type="first" r:id="rId10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8F26C" w14:textId="77777777" w:rsidR="0032583C" w:rsidRDefault="0032583C">
      <w:r>
        <w:separator/>
      </w:r>
    </w:p>
  </w:endnote>
  <w:endnote w:type="continuationSeparator" w:id="0">
    <w:p w14:paraId="163B89F2" w14:textId="77777777" w:rsidR="0032583C" w:rsidRDefault="0032583C">
      <w:r>
        <w:continuationSeparator/>
      </w:r>
    </w:p>
  </w:endnote>
  <w:endnote w:type="continuationNotice" w:id="1">
    <w:p w14:paraId="64304EEF" w14:textId="77777777" w:rsidR="0032583C" w:rsidRDefault="0032583C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6843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8765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B4FCA" w14:textId="77777777" w:rsidR="0032583C" w:rsidRDefault="0032583C">
      <w:r>
        <w:separator/>
      </w:r>
    </w:p>
  </w:footnote>
  <w:footnote w:type="continuationSeparator" w:id="0">
    <w:p w14:paraId="3B9B3255" w14:textId="77777777" w:rsidR="0032583C" w:rsidRDefault="0032583C">
      <w:r>
        <w:continuationSeparator/>
      </w:r>
    </w:p>
  </w:footnote>
  <w:footnote w:type="continuationNotice" w:id="1">
    <w:p w14:paraId="706D6E24" w14:textId="77777777" w:rsidR="0032583C" w:rsidRDefault="0032583C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62D63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1B87F194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spellStart"/>
    <w:r w:rsidRPr="00EC49FE">
      <w:rPr>
        <w:lang w:val="pt-BR"/>
      </w:rPr>
      <w:t>L.Velho</w:t>
    </w:r>
    <w:proofErr w:type="spellEnd"/>
  </w:p>
  <w:p w14:paraId="494B8099" w14:textId="77777777" w:rsidR="0092301E" w:rsidRPr="00CE35D8" w:rsidRDefault="0092301E">
    <w:pPr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738C5" w14:textId="77777777" w:rsidR="0092301E" w:rsidRDefault="0092301E">
    <w:pPr>
      <w:framePr w:wrap="around" w:vAnchor="text" w:hAnchor="margin" w:xAlign="inside" w:y="1"/>
    </w:pPr>
  </w:p>
  <w:p w14:paraId="1FE994A4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453714220">
    <w:abstractNumId w:val="11"/>
  </w:num>
  <w:num w:numId="2" w16cid:durableId="1366950900">
    <w:abstractNumId w:val="14"/>
  </w:num>
  <w:num w:numId="3" w16cid:durableId="1550803065">
    <w:abstractNumId w:val="15"/>
  </w:num>
  <w:num w:numId="4" w16cid:durableId="1258752074">
    <w:abstractNumId w:val="16"/>
  </w:num>
  <w:num w:numId="5" w16cid:durableId="609512031">
    <w:abstractNumId w:val="10"/>
  </w:num>
  <w:num w:numId="6" w16cid:durableId="2119330151">
    <w:abstractNumId w:val="18"/>
  </w:num>
  <w:num w:numId="7" w16cid:durableId="1959295245">
    <w:abstractNumId w:val="13"/>
  </w:num>
  <w:num w:numId="8" w16cid:durableId="1244797658">
    <w:abstractNumId w:val="17"/>
  </w:num>
  <w:num w:numId="9" w16cid:durableId="1645966926">
    <w:abstractNumId w:val="12"/>
  </w:num>
  <w:num w:numId="10" w16cid:durableId="1703047445">
    <w:abstractNumId w:val="9"/>
  </w:num>
  <w:num w:numId="11" w16cid:durableId="322514584">
    <w:abstractNumId w:val="7"/>
  </w:num>
  <w:num w:numId="12" w16cid:durableId="935793523">
    <w:abstractNumId w:val="6"/>
  </w:num>
  <w:num w:numId="13" w16cid:durableId="1629505236">
    <w:abstractNumId w:val="5"/>
  </w:num>
  <w:num w:numId="14" w16cid:durableId="1832671075">
    <w:abstractNumId w:val="4"/>
  </w:num>
  <w:num w:numId="15" w16cid:durableId="737172451">
    <w:abstractNumId w:val="8"/>
  </w:num>
  <w:num w:numId="16" w16cid:durableId="1494876620">
    <w:abstractNumId w:val="3"/>
  </w:num>
  <w:num w:numId="17" w16cid:durableId="697321137">
    <w:abstractNumId w:val="2"/>
  </w:num>
  <w:num w:numId="18" w16cid:durableId="786659683">
    <w:abstractNumId w:val="1"/>
  </w:num>
  <w:num w:numId="19" w16cid:durableId="31295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49FE"/>
    <w:rsid w:val="00005740"/>
    <w:rsid w:val="00011B17"/>
    <w:rsid w:val="00022497"/>
    <w:rsid w:val="00044062"/>
    <w:rsid w:val="000605A4"/>
    <w:rsid w:val="00075CDF"/>
    <w:rsid w:val="000A57B0"/>
    <w:rsid w:val="000B202C"/>
    <w:rsid w:val="000B7D13"/>
    <w:rsid w:val="000C4A63"/>
    <w:rsid w:val="00127348"/>
    <w:rsid w:val="00157776"/>
    <w:rsid w:val="00177A6E"/>
    <w:rsid w:val="00177F03"/>
    <w:rsid w:val="0018155A"/>
    <w:rsid w:val="001875C0"/>
    <w:rsid w:val="00194FDA"/>
    <w:rsid w:val="001A0736"/>
    <w:rsid w:val="001A222E"/>
    <w:rsid w:val="001B0861"/>
    <w:rsid w:val="001B70BC"/>
    <w:rsid w:val="001B73B8"/>
    <w:rsid w:val="001F0299"/>
    <w:rsid w:val="00206FC2"/>
    <w:rsid w:val="00207457"/>
    <w:rsid w:val="0020795C"/>
    <w:rsid w:val="00221620"/>
    <w:rsid w:val="00221AF8"/>
    <w:rsid w:val="0022582D"/>
    <w:rsid w:val="002466AC"/>
    <w:rsid w:val="002469A4"/>
    <w:rsid w:val="00252E2B"/>
    <w:rsid w:val="0025722C"/>
    <w:rsid w:val="00262976"/>
    <w:rsid w:val="00290562"/>
    <w:rsid w:val="002928F0"/>
    <w:rsid w:val="002A2957"/>
    <w:rsid w:val="002A416F"/>
    <w:rsid w:val="002B28E9"/>
    <w:rsid w:val="002E1905"/>
    <w:rsid w:val="002F3B3B"/>
    <w:rsid w:val="003017BE"/>
    <w:rsid w:val="003109C0"/>
    <w:rsid w:val="003112B6"/>
    <w:rsid w:val="0032583C"/>
    <w:rsid w:val="0032782E"/>
    <w:rsid w:val="00330720"/>
    <w:rsid w:val="00333E35"/>
    <w:rsid w:val="00352668"/>
    <w:rsid w:val="00356E4D"/>
    <w:rsid w:val="0039084B"/>
    <w:rsid w:val="00397D09"/>
    <w:rsid w:val="003C1985"/>
    <w:rsid w:val="003C25DE"/>
    <w:rsid w:val="003C5D8E"/>
    <w:rsid w:val="003E22DD"/>
    <w:rsid w:val="003E41D9"/>
    <w:rsid w:val="003F4556"/>
    <w:rsid w:val="00400BD5"/>
    <w:rsid w:val="004023B2"/>
    <w:rsid w:val="0040380E"/>
    <w:rsid w:val="004154B3"/>
    <w:rsid w:val="00427E0B"/>
    <w:rsid w:val="00430127"/>
    <w:rsid w:val="0044359F"/>
    <w:rsid w:val="0046244B"/>
    <w:rsid w:val="00481FE2"/>
    <w:rsid w:val="004A345E"/>
    <w:rsid w:val="004A3901"/>
    <w:rsid w:val="004A4FEF"/>
    <w:rsid w:val="004C2A04"/>
    <w:rsid w:val="004D080D"/>
    <w:rsid w:val="004D4260"/>
    <w:rsid w:val="004E43A3"/>
    <w:rsid w:val="004F16E4"/>
    <w:rsid w:val="004F7428"/>
    <w:rsid w:val="00526F22"/>
    <w:rsid w:val="0055409D"/>
    <w:rsid w:val="00556B9F"/>
    <w:rsid w:val="0056268D"/>
    <w:rsid w:val="005976D8"/>
    <w:rsid w:val="005C1ECE"/>
    <w:rsid w:val="005E2A98"/>
    <w:rsid w:val="005E30CF"/>
    <w:rsid w:val="00603861"/>
    <w:rsid w:val="00621F00"/>
    <w:rsid w:val="00637504"/>
    <w:rsid w:val="00642EA6"/>
    <w:rsid w:val="00644207"/>
    <w:rsid w:val="00652BD4"/>
    <w:rsid w:val="00666DBE"/>
    <w:rsid w:val="00676E05"/>
    <w:rsid w:val="0068092C"/>
    <w:rsid w:val="006829CA"/>
    <w:rsid w:val="006908C7"/>
    <w:rsid w:val="00697155"/>
    <w:rsid w:val="0070431B"/>
    <w:rsid w:val="00712437"/>
    <w:rsid w:val="00765B34"/>
    <w:rsid w:val="0078560E"/>
    <w:rsid w:val="007B3C93"/>
    <w:rsid w:val="007B79C1"/>
    <w:rsid w:val="007C4987"/>
    <w:rsid w:val="007C7323"/>
    <w:rsid w:val="007D46E2"/>
    <w:rsid w:val="007F1E02"/>
    <w:rsid w:val="0081793E"/>
    <w:rsid w:val="00822FF3"/>
    <w:rsid w:val="008314FF"/>
    <w:rsid w:val="008343BD"/>
    <w:rsid w:val="008348B6"/>
    <w:rsid w:val="00834ECC"/>
    <w:rsid w:val="008373B6"/>
    <w:rsid w:val="0084483C"/>
    <w:rsid w:val="008702EB"/>
    <w:rsid w:val="00870959"/>
    <w:rsid w:val="00885552"/>
    <w:rsid w:val="00891806"/>
    <w:rsid w:val="00892EFF"/>
    <w:rsid w:val="00897769"/>
    <w:rsid w:val="008A04BD"/>
    <w:rsid w:val="008A16E2"/>
    <w:rsid w:val="008A2F49"/>
    <w:rsid w:val="008B1055"/>
    <w:rsid w:val="008B7798"/>
    <w:rsid w:val="008C0129"/>
    <w:rsid w:val="0090796D"/>
    <w:rsid w:val="0092301E"/>
    <w:rsid w:val="009315D9"/>
    <w:rsid w:val="00960147"/>
    <w:rsid w:val="00977226"/>
    <w:rsid w:val="0099413E"/>
    <w:rsid w:val="009A2E3B"/>
    <w:rsid w:val="009C66C4"/>
    <w:rsid w:val="009D6FF3"/>
    <w:rsid w:val="009E2935"/>
    <w:rsid w:val="009F0933"/>
    <w:rsid w:val="009F38AE"/>
    <w:rsid w:val="00A02FAB"/>
    <w:rsid w:val="00A053AE"/>
    <w:rsid w:val="00A10F4B"/>
    <w:rsid w:val="00A27DB8"/>
    <w:rsid w:val="00A317FE"/>
    <w:rsid w:val="00A32051"/>
    <w:rsid w:val="00A33C7A"/>
    <w:rsid w:val="00A52606"/>
    <w:rsid w:val="00A57BD2"/>
    <w:rsid w:val="00A66D92"/>
    <w:rsid w:val="00A679AE"/>
    <w:rsid w:val="00A978FE"/>
    <w:rsid w:val="00AA3091"/>
    <w:rsid w:val="00AA5812"/>
    <w:rsid w:val="00AA7647"/>
    <w:rsid w:val="00AB7A13"/>
    <w:rsid w:val="00AC08A5"/>
    <w:rsid w:val="00AC15C2"/>
    <w:rsid w:val="00AC6778"/>
    <w:rsid w:val="00AD6C5B"/>
    <w:rsid w:val="00AE5974"/>
    <w:rsid w:val="00AF1866"/>
    <w:rsid w:val="00AF267F"/>
    <w:rsid w:val="00B01CA5"/>
    <w:rsid w:val="00B031A7"/>
    <w:rsid w:val="00B06EFE"/>
    <w:rsid w:val="00B10138"/>
    <w:rsid w:val="00B16E1E"/>
    <w:rsid w:val="00B178B3"/>
    <w:rsid w:val="00B251A5"/>
    <w:rsid w:val="00B349C3"/>
    <w:rsid w:val="00B40B8D"/>
    <w:rsid w:val="00B43318"/>
    <w:rsid w:val="00B45495"/>
    <w:rsid w:val="00B57221"/>
    <w:rsid w:val="00B57B8D"/>
    <w:rsid w:val="00B73E2F"/>
    <w:rsid w:val="00B90AAF"/>
    <w:rsid w:val="00B969D2"/>
    <w:rsid w:val="00BB0B93"/>
    <w:rsid w:val="00BB205E"/>
    <w:rsid w:val="00BB4595"/>
    <w:rsid w:val="00BC3338"/>
    <w:rsid w:val="00BD192A"/>
    <w:rsid w:val="00BD4E64"/>
    <w:rsid w:val="00BE1AF0"/>
    <w:rsid w:val="00C01EDA"/>
    <w:rsid w:val="00C13BFF"/>
    <w:rsid w:val="00C303DF"/>
    <w:rsid w:val="00C3060B"/>
    <w:rsid w:val="00C3594B"/>
    <w:rsid w:val="00C442B2"/>
    <w:rsid w:val="00C66FED"/>
    <w:rsid w:val="00C768D4"/>
    <w:rsid w:val="00C85006"/>
    <w:rsid w:val="00CB586A"/>
    <w:rsid w:val="00CC071E"/>
    <w:rsid w:val="00CC2F54"/>
    <w:rsid w:val="00CD60AF"/>
    <w:rsid w:val="00CE35D8"/>
    <w:rsid w:val="00D115F5"/>
    <w:rsid w:val="00D1522B"/>
    <w:rsid w:val="00D375F7"/>
    <w:rsid w:val="00D37A61"/>
    <w:rsid w:val="00D44CA5"/>
    <w:rsid w:val="00D50562"/>
    <w:rsid w:val="00D73B54"/>
    <w:rsid w:val="00D8629A"/>
    <w:rsid w:val="00DA001D"/>
    <w:rsid w:val="00DA085E"/>
    <w:rsid w:val="00DA7986"/>
    <w:rsid w:val="00DD084B"/>
    <w:rsid w:val="00DD47DF"/>
    <w:rsid w:val="00DD5F51"/>
    <w:rsid w:val="00DE0E62"/>
    <w:rsid w:val="00DE2CEC"/>
    <w:rsid w:val="00DE310C"/>
    <w:rsid w:val="00DE4C04"/>
    <w:rsid w:val="00E3248E"/>
    <w:rsid w:val="00E43558"/>
    <w:rsid w:val="00E53818"/>
    <w:rsid w:val="00E572A2"/>
    <w:rsid w:val="00E645B4"/>
    <w:rsid w:val="00E831D5"/>
    <w:rsid w:val="00E857C3"/>
    <w:rsid w:val="00EB4839"/>
    <w:rsid w:val="00EC3B19"/>
    <w:rsid w:val="00EC49FE"/>
    <w:rsid w:val="00EC6010"/>
    <w:rsid w:val="00EE50C7"/>
    <w:rsid w:val="00EE70EF"/>
    <w:rsid w:val="00EF5708"/>
    <w:rsid w:val="00F03320"/>
    <w:rsid w:val="00F574DA"/>
    <w:rsid w:val="00F6559D"/>
    <w:rsid w:val="00F75260"/>
    <w:rsid w:val="00F80B21"/>
    <w:rsid w:val="00F816F9"/>
    <w:rsid w:val="00F966A4"/>
    <w:rsid w:val="00FB2103"/>
    <w:rsid w:val="00FB654C"/>
    <w:rsid w:val="00FC4CC4"/>
    <w:rsid w:val="00FE7DEE"/>
    <w:rsid w:val="00FF1B4C"/>
    <w:rsid w:val="00FF3F42"/>
    <w:rsid w:val="00FF77CA"/>
    <w:rsid w:val="0145CECE"/>
    <w:rsid w:val="0593721B"/>
    <w:rsid w:val="06F907F2"/>
    <w:rsid w:val="0755F7B7"/>
    <w:rsid w:val="09F0A3DE"/>
    <w:rsid w:val="0A573BFE"/>
    <w:rsid w:val="0C09D6DC"/>
    <w:rsid w:val="0DE3ADC0"/>
    <w:rsid w:val="16A5138D"/>
    <w:rsid w:val="1A5B53E8"/>
    <w:rsid w:val="2901CA43"/>
    <w:rsid w:val="2D28E544"/>
    <w:rsid w:val="33E79115"/>
    <w:rsid w:val="3D9213A6"/>
    <w:rsid w:val="410E13DF"/>
    <w:rsid w:val="5184DE21"/>
    <w:rsid w:val="51EEF82E"/>
    <w:rsid w:val="59490301"/>
    <w:rsid w:val="5E6AFC2F"/>
    <w:rsid w:val="695F699B"/>
    <w:rsid w:val="6E6B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8E5AA3"/>
  <w15:chartTrackingRefBased/>
  <w15:docId w15:val="{848C43C9-C887-43F3-B823-92917BC9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4C04"/>
    <w:pPr>
      <w:tabs>
        <w:tab w:val="left" w:pos="720"/>
      </w:tabs>
      <w:spacing w:before="120"/>
      <w:jc w:val="both"/>
    </w:pPr>
    <w:rPr>
      <w:rFonts w:ascii="Times" w:hAnsi="Times"/>
      <w:sz w:val="24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Rodap">
    <w:name w:val="footer"/>
    <w:basedOn w:val="Normal"/>
    <w:link w:val="RodapChar"/>
    <w:rsid w:val="009F0933"/>
    <w:pPr>
      <w:tabs>
        <w:tab w:val="clear" w:pos="720"/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9F0933"/>
    <w:rPr>
      <w:rFonts w:ascii="Times" w:hAnsi="Times"/>
      <w:sz w:val="24"/>
      <w:lang w:val="en-US"/>
    </w:rPr>
  </w:style>
  <w:style w:type="paragraph" w:styleId="Cabealho">
    <w:name w:val="header"/>
    <w:basedOn w:val="Normal"/>
    <w:link w:val="CabealhoChar"/>
    <w:rsid w:val="009F0933"/>
    <w:pPr>
      <w:tabs>
        <w:tab w:val="clear" w:pos="720"/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9F0933"/>
    <w:rPr>
      <w:rFonts w:ascii="Times" w:hAnsi="Times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394</TotalTime>
  <Pages>2</Pages>
  <Words>607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LARA PADILHA</cp:lastModifiedBy>
  <cp:revision>178</cp:revision>
  <cp:lastPrinted>2005-03-17T02:14:00Z</cp:lastPrinted>
  <dcterms:created xsi:type="dcterms:W3CDTF">2023-04-11T22:41:00Z</dcterms:created>
  <dcterms:modified xsi:type="dcterms:W3CDTF">2023-06-15T04:01:00Z</dcterms:modified>
</cp:coreProperties>
</file>